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2604"/>
        <w:gridCol w:w="4873"/>
      </w:tblGrid>
      <w:tr w:rsidR="002A2936" w:rsidRPr="00DF310C" w14:paraId="29D718B3" w14:textId="77777777" w:rsidTr="00874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gridSpan w:val="2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34887F5C" w14:textId="78BE40E6" w:rsidR="002A2936" w:rsidRPr="0097255B" w:rsidRDefault="00DF310C" w:rsidP="008747C5">
            <w:pPr>
              <w:rPr>
                <w:sz w:val="20"/>
                <w:szCs w:val="20"/>
                <w:lang w:val="en-US"/>
              </w:rPr>
            </w:pPr>
            <w:r w:rsidRPr="00923FAC">
              <w:rPr>
                <w:color w:val="auto"/>
                <w:sz w:val="32"/>
                <w:szCs w:val="32"/>
                <w:lang w:val="en-US"/>
              </w:rPr>
              <w:t xml:space="preserve">Deadline: </w:t>
            </w:r>
            <w:r w:rsidR="005820B4">
              <w:rPr>
                <w:color w:val="auto"/>
                <w:sz w:val="32"/>
                <w:szCs w:val="32"/>
                <w:lang w:val="en-US"/>
              </w:rPr>
              <w:t>3 april 2022</w:t>
            </w:r>
          </w:p>
        </w:tc>
        <w:tc>
          <w:tcPr>
            <w:tcW w:w="2500" w:type="pct"/>
            <w:shd w:val="clear" w:color="auto" w:fill="FFFFFF" w:themeFill="background1"/>
            <w:vAlign w:val="center"/>
          </w:tcPr>
          <w:p w14:paraId="738AAB35" w14:textId="77777777" w:rsidR="002A2936" w:rsidRPr="0097255B" w:rsidRDefault="002A2936" w:rsidP="008747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</w:p>
        </w:tc>
      </w:tr>
      <w:tr w:rsidR="002A2936" w:rsidRPr="0097255B" w14:paraId="69663994" w14:textId="77777777" w:rsidTr="0087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3BDB5C07" w14:textId="3AB0FAA3" w:rsidR="002A2936" w:rsidRPr="00DF310C" w:rsidRDefault="00DF310C" w:rsidP="00DF310C">
            <w:pPr>
              <w:jc w:val="center"/>
              <w:rPr>
                <w:color w:val="FFFFFF" w:themeColor="background1"/>
                <w:sz w:val="20"/>
                <w:szCs w:val="20"/>
                <w:lang w:val="en-US"/>
              </w:rPr>
            </w:pPr>
            <w:r w:rsidRPr="00DF310C">
              <w:rPr>
                <w:color w:val="FFFFFF" w:themeColor="background1"/>
                <w:sz w:val="56"/>
                <w:szCs w:val="56"/>
                <w:lang w:val="en-US"/>
              </w:rPr>
              <w:t>Ontwerp – Opdracht 3: GRASP</w:t>
            </w:r>
          </w:p>
        </w:tc>
      </w:tr>
      <w:tr w:rsidR="002A2936" w:rsidRPr="0097255B" w14:paraId="10A3B467" w14:textId="77777777" w:rsidTr="008747C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  <w:tcBorders>
              <w:right w:val="none" w:sz="0" w:space="0" w:color="auto"/>
            </w:tcBorders>
            <w:vAlign w:val="bottom"/>
          </w:tcPr>
          <w:p w14:paraId="11BBD615" w14:textId="411AB936" w:rsidR="002A2936" w:rsidRPr="00923FAC" w:rsidRDefault="00DF310C" w:rsidP="008747C5">
            <w:pPr>
              <w:rPr>
                <w:szCs w:val="24"/>
                <w:lang w:val="en-US"/>
              </w:rPr>
            </w:pPr>
            <w:r w:rsidRPr="00923FAC">
              <w:rPr>
                <w:szCs w:val="24"/>
                <w:lang w:val="en-US"/>
              </w:rPr>
              <w:t>Naam + Voornaam</w:t>
            </w:r>
          </w:p>
        </w:tc>
        <w:tc>
          <w:tcPr>
            <w:tcW w:w="3836" w:type="pct"/>
            <w:gridSpan w:val="2"/>
            <w:vAlign w:val="bottom"/>
          </w:tcPr>
          <w:p w14:paraId="6E10AC02" w14:textId="3DDEFE65" w:rsidR="002A2936" w:rsidRPr="0097255B" w:rsidRDefault="002A2936" w:rsidP="0087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7255B">
              <w:rPr>
                <w:color w:val="D0CECE" w:themeColor="background2" w:themeShade="E6"/>
                <w:sz w:val="20"/>
                <w:szCs w:val="20"/>
                <w:lang w:val="en-US"/>
              </w:rPr>
              <w:t>_________________________________________________________________</w:t>
            </w:r>
          </w:p>
        </w:tc>
      </w:tr>
      <w:tr w:rsidR="002A2936" w:rsidRPr="0097255B" w14:paraId="491CAA95" w14:textId="77777777" w:rsidTr="0087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14:paraId="734C87A4" w14:textId="77777777" w:rsidR="002A2936" w:rsidRPr="00923FAC" w:rsidRDefault="002A2936" w:rsidP="008747C5">
            <w:pPr>
              <w:rPr>
                <w:szCs w:val="24"/>
                <w:lang w:val="en-US"/>
              </w:rPr>
            </w:pPr>
            <w:r w:rsidRPr="00923FAC">
              <w:rPr>
                <w:szCs w:val="24"/>
                <w:lang w:val="en-US"/>
              </w:rPr>
              <w:t>Student number</w:t>
            </w:r>
          </w:p>
        </w:tc>
        <w:tc>
          <w:tcPr>
            <w:tcW w:w="3836" w:type="pct"/>
            <w:gridSpan w:val="2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59FC8F92" w14:textId="77777777" w:rsidR="002A2936" w:rsidRPr="0097255B" w:rsidRDefault="002A2936" w:rsidP="0087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7255B">
              <w:rPr>
                <w:color w:val="D0CECE" w:themeColor="background2" w:themeShade="E6"/>
                <w:sz w:val="20"/>
                <w:szCs w:val="20"/>
                <w:lang w:val="en-US"/>
              </w:rPr>
              <w:t>_________________________________________________________________</w:t>
            </w:r>
          </w:p>
        </w:tc>
      </w:tr>
      <w:tr w:rsidR="002A2936" w:rsidRPr="0097255B" w14:paraId="6FF60EB4" w14:textId="77777777" w:rsidTr="008747C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  <w:tcBorders>
              <w:right w:val="none" w:sz="0" w:space="0" w:color="auto"/>
            </w:tcBorders>
            <w:vAlign w:val="bottom"/>
          </w:tcPr>
          <w:p w14:paraId="2BE1381B" w14:textId="77777777" w:rsidR="002A2936" w:rsidRPr="0081293E" w:rsidRDefault="002A2936" w:rsidP="008747C5">
            <w:pPr>
              <w:rPr>
                <w:sz w:val="20"/>
                <w:szCs w:val="20"/>
              </w:rPr>
            </w:pPr>
          </w:p>
        </w:tc>
        <w:tc>
          <w:tcPr>
            <w:tcW w:w="3836" w:type="pct"/>
            <w:gridSpan w:val="2"/>
            <w:vAlign w:val="bottom"/>
          </w:tcPr>
          <w:p w14:paraId="7A321FAC" w14:textId="77777777" w:rsidR="002A2936" w:rsidRPr="0081293E" w:rsidRDefault="002A2936" w:rsidP="0087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0CECE" w:themeColor="background2" w:themeShade="E6"/>
                <w:sz w:val="20"/>
                <w:szCs w:val="20"/>
              </w:rPr>
            </w:pPr>
          </w:p>
        </w:tc>
      </w:tr>
    </w:tbl>
    <w:p w14:paraId="4EC13596" w14:textId="77777777" w:rsidR="00AA283B" w:rsidRDefault="00AA283B">
      <w:pPr>
        <w:rPr>
          <w:sz w:val="20"/>
          <w:szCs w:val="20"/>
          <w:lang w:val="en-US"/>
        </w:rPr>
      </w:pPr>
    </w:p>
    <w:p w14:paraId="4AFA42A5" w14:textId="77777777" w:rsidR="00923FAC" w:rsidRDefault="00923FAC">
      <w:pPr>
        <w:rPr>
          <w:sz w:val="20"/>
          <w:szCs w:val="20"/>
          <w:lang w:val="en-US"/>
        </w:rPr>
      </w:pPr>
    </w:p>
    <w:p w14:paraId="736EEA8F" w14:textId="77777777" w:rsidR="00923FAC" w:rsidRDefault="00923FAC">
      <w:pPr>
        <w:rPr>
          <w:sz w:val="20"/>
          <w:szCs w:val="20"/>
          <w:lang w:val="en-US"/>
        </w:rPr>
      </w:pPr>
    </w:p>
    <w:p w14:paraId="47523B8B" w14:textId="77777777" w:rsidR="00923FAC" w:rsidRDefault="00923FAC">
      <w:pPr>
        <w:rPr>
          <w:sz w:val="20"/>
          <w:szCs w:val="20"/>
          <w:lang w:val="en-US"/>
        </w:rPr>
      </w:pPr>
    </w:p>
    <w:p w14:paraId="0A51E5CD" w14:textId="77777777" w:rsidR="00923FAC" w:rsidRPr="00923FAC" w:rsidRDefault="00923FAC" w:rsidP="00923FAC">
      <w:pPr>
        <w:shd w:val="clear" w:color="auto" w:fill="FFFFFF"/>
        <w:spacing w:before="75" w:after="300" w:line="240" w:lineRule="auto"/>
        <w:jc w:val="center"/>
        <w:outlineLvl w:val="2"/>
        <w:rPr>
          <w:rFonts w:ascii="Helvetica" w:eastAsia="Times New Roman" w:hAnsi="Helvetica" w:cs="Helvetica"/>
          <w:color w:val="3F4045"/>
          <w:sz w:val="44"/>
          <w:szCs w:val="44"/>
          <w:lang w:eastAsia="nl-BE"/>
        </w:rPr>
      </w:pPr>
      <w:r w:rsidRPr="00923FAC">
        <w:rPr>
          <w:rFonts w:ascii="Helvetica" w:eastAsia="Times New Roman" w:hAnsi="Helvetica" w:cs="Helvetica"/>
          <w:color w:val="3F4045"/>
          <w:sz w:val="44"/>
          <w:szCs w:val="44"/>
          <w:lang w:eastAsia="nl-BE"/>
        </w:rPr>
        <w:t>Sla dit document op met als bestandsnaam:</w:t>
      </w:r>
    </w:p>
    <w:p w14:paraId="58FBC6C2" w14:textId="46D8D24E" w:rsidR="00923FAC" w:rsidRPr="00923FAC" w:rsidRDefault="00923FAC" w:rsidP="00923FAC">
      <w:pPr>
        <w:jc w:val="center"/>
        <w:rPr>
          <w:szCs w:val="24"/>
        </w:rPr>
        <w:sectPr w:rsidR="00923FAC" w:rsidRPr="00923FAC" w:rsidSect="00C948E0">
          <w:headerReference w:type="default" r:id="rId11"/>
          <w:footerReference w:type="default" r:id="rId12"/>
          <w:footerReference w:type="first" r:id="rId13"/>
          <w:pgSz w:w="11906" w:h="16838"/>
          <w:pgMar w:top="1440" w:right="1080" w:bottom="1418" w:left="1080" w:header="708" w:footer="335" w:gutter="0"/>
          <w:cols w:space="708"/>
          <w:titlePg/>
          <w:docGrid w:linePitch="360"/>
        </w:sectPr>
      </w:pPr>
      <w:r w:rsidRPr="00923FAC">
        <w:rPr>
          <w:rFonts w:ascii="Helvetica" w:eastAsia="Times New Roman" w:hAnsi="Helvetica" w:cs="Helvetica"/>
          <w:color w:val="3F4045"/>
          <w:sz w:val="44"/>
          <w:szCs w:val="44"/>
          <w:highlight w:val="yellow"/>
          <w:lang w:eastAsia="nl-BE"/>
        </w:rPr>
        <w:t>Naam_Voornaam_Ontwerp_GRASP.docx</w:t>
      </w:r>
    </w:p>
    <w:p w14:paraId="2A47F2CF" w14:textId="183FF723" w:rsidR="00DF310C" w:rsidRPr="00DF310C" w:rsidRDefault="00DF310C" w:rsidP="00923FAC">
      <w:pPr>
        <w:pStyle w:val="Heading1"/>
        <w:rPr>
          <w:rFonts w:eastAsia="Montserrat"/>
        </w:rPr>
      </w:pPr>
      <w:r w:rsidRPr="00DF310C">
        <w:rPr>
          <w:rFonts w:eastAsia="Montserrat"/>
        </w:rPr>
        <w:lastRenderedPageBreak/>
        <w:t>GRASP</w:t>
      </w:r>
      <w:r w:rsidR="00923FAC">
        <w:rPr>
          <w:rFonts w:eastAsia="Montserrat"/>
        </w:rPr>
        <w:t xml:space="preserve"> - Gegeven</w:t>
      </w:r>
    </w:p>
    <w:p w14:paraId="253ABFF9" w14:textId="77777777" w:rsidR="00DF310C" w:rsidRPr="00DF310C" w:rsidRDefault="00DF310C" w:rsidP="00DF310C">
      <w:pPr>
        <w:spacing w:after="200" w:line="240" w:lineRule="auto"/>
        <w:jc w:val="center"/>
        <w:rPr>
          <w:rFonts w:ascii="Calibri" w:eastAsia="Montserrat" w:hAnsi="Calibri" w:cs="Times New Roman"/>
          <w:sz w:val="22"/>
        </w:rPr>
      </w:pPr>
      <w:r w:rsidRPr="00DF310C">
        <w:rPr>
          <w:rFonts w:ascii="Calibri" w:eastAsia="Montserrat" w:hAnsi="Calibri" w:cs="Times New Roman"/>
          <w:noProof/>
          <w:sz w:val="22"/>
          <w:lang w:eastAsia="nl-BE"/>
        </w:rPr>
        <w:drawing>
          <wp:inline distT="0" distB="0" distL="0" distR="0" wp14:anchorId="60C363FE" wp14:editId="42DFDE6A">
            <wp:extent cx="4354167" cy="2895411"/>
            <wp:effectExtent l="19050" t="19050" r="27940" b="19685"/>
            <wp:docPr id="14" name="Afbeelding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129" cy="2919325"/>
                    </a:xfrm>
                    <a:prstGeom prst="rect">
                      <a:avLst/>
                    </a:prstGeom>
                    <a:ln w="3175">
                      <a:solidFill>
                        <a:srgbClr val="FFFFFF">
                          <a:lumMod val="50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14:paraId="7E9C5915" w14:textId="360EE142" w:rsidR="00923FAC" w:rsidRPr="00595B37" w:rsidRDefault="00923FAC" w:rsidP="00923FAC">
      <w:pPr>
        <w:pStyle w:val="Heading1"/>
        <w:rPr>
          <w:rFonts w:eastAsia="Montserrat"/>
          <w:lang w:val="nl-BE"/>
        </w:rPr>
      </w:pPr>
      <w:r w:rsidRPr="00595B37">
        <w:rPr>
          <w:rFonts w:eastAsia="Montserrat"/>
          <w:lang w:val="nl-BE"/>
        </w:rPr>
        <w:t>Grasp - Gevraagd</w:t>
      </w:r>
    </w:p>
    <w:p w14:paraId="59E385F4" w14:textId="5322F770" w:rsidR="00DF310C" w:rsidRPr="00DF310C" w:rsidRDefault="00DF310C" w:rsidP="00DF310C">
      <w:pPr>
        <w:spacing w:after="200" w:line="240" w:lineRule="auto"/>
        <w:rPr>
          <w:rFonts w:ascii="Calibri" w:eastAsia="Montserrat" w:hAnsi="Calibri" w:cs="Times New Roman"/>
          <w:szCs w:val="24"/>
        </w:rPr>
      </w:pPr>
      <w:r w:rsidRPr="00DF310C">
        <w:rPr>
          <w:rFonts w:ascii="Calibri" w:eastAsia="Montserrat" w:hAnsi="Calibri" w:cs="Times New Roman"/>
          <w:szCs w:val="24"/>
        </w:rPr>
        <w:t xml:space="preserve">Je krijgt </w:t>
      </w:r>
      <w:r w:rsidR="00595B37">
        <w:rPr>
          <w:rFonts w:ascii="Calibri" w:eastAsia="Montserrat" w:hAnsi="Calibri" w:cs="Times New Roman"/>
          <w:szCs w:val="24"/>
        </w:rPr>
        <w:t xml:space="preserve">de beschrijving van </w:t>
      </w:r>
      <w:r w:rsidRPr="00DF310C">
        <w:rPr>
          <w:rFonts w:ascii="Calibri" w:eastAsia="Montserrat" w:hAnsi="Calibri" w:cs="Times New Roman"/>
          <w:szCs w:val="24"/>
        </w:rPr>
        <w:t>een aantal verantwoordelijkheden</w:t>
      </w:r>
      <w:r w:rsidR="00595B37">
        <w:rPr>
          <w:rFonts w:ascii="Calibri" w:eastAsia="Montserrat" w:hAnsi="Calibri" w:cs="Times New Roman"/>
          <w:szCs w:val="24"/>
        </w:rPr>
        <w:t xml:space="preserve"> (uit een analyse)</w:t>
      </w:r>
      <w:r w:rsidRPr="00DF310C">
        <w:rPr>
          <w:rFonts w:ascii="Calibri" w:eastAsia="Montserrat" w:hAnsi="Calibri" w:cs="Times New Roman"/>
          <w:szCs w:val="24"/>
        </w:rPr>
        <w:t xml:space="preserve"> die moeten gerealiseerd worden door een methode</w:t>
      </w:r>
      <w:r w:rsidR="00595B37">
        <w:rPr>
          <w:rFonts w:ascii="Calibri" w:eastAsia="Montserrat" w:hAnsi="Calibri" w:cs="Times New Roman"/>
          <w:szCs w:val="24"/>
        </w:rPr>
        <w:t xml:space="preserve"> op bovenstaand DCD:</w:t>
      </w:r>
    </w:p>
    <w:p w14:paraId="0896BAF5" w14:textId="77777777" w:rsidR="00DF310C" w:rsidRPr="00DF310C" w:rsidRDefault="00DF310C" w:rsidP="00DF310C">
      <w:pPr>
        <w:numPr>
          <w:ilvl w:val="1"/>
          <w:numId w:val="29"/>
        </w:numPr>
        <w:spacing w:after="200" w:line="240" w:lineRule="auto"/>
        <w:ind w:left="284" w:hanging="284"/>
        <w:contextualSpacing/>
        <w:rPr>
          <w:rFonts w:ascii="Calibri" w:eastAsia="Montserrat" w:hAnsi="Calibri" w:cs="Times New Roman"/>
          <w:szCs w:val="24"/>
        </w:rPr>
      </w:pPr>
      <w:r w:rsidRPr="00DF310C">
        <w:rPr>
          <w:rFonts w:ascii="Calibri" w:eastAsia="Montserrat" w:hAnsi="Calibri" w:cs="Times New Roman"/>
          <w:szCs w:val="24"/>
        </w:rPr>
        <w:t>Definieer de methode signatuur (</w:t>
      </w:r>
      <w:r w:rsidRPr="00DF310C">
        <w:rPr>
          <w:rFonts w:ascii="Calibri" w:eastAsia="Montserrat" w:hAnsi="Calibri" w:cs="Times New Roman"/>
          <w:szCs w:val="24"/>
          <w:highlight w:val="yellow"/>
        </w:rPr>
        <w:t>goede naam, correcte parameters, returntype</w:t>
      </w:r>
      <w:r w:rsidRPr="00DF310C">
        <w:rPr>
          <w:rFonts w:ascii="Calibri" w:eastAsia="Montserrat" w:hAnsi="Calibri" w:cs="Times New Roman"/>
          <w:szCs w:val="24"/>
        </w:rPr>
        <w:t>).</w:t>
      </w:r>
    </w:p>
    <w:p w14:paraId="198F1043" w14:textId="77777777" w:rsidR="00DF310C" w:rsidRPr="00DF310C" w:rsidRDefault="00DF310C" w:rsidP="00DF310C">
      <w:pPr>
        <w:numPr>
          <w:ilvl w:val="1"/>
          <w:numId w:val="29"/>
        </w:numPr>
        <w:spacing w:after="200" w:line="240" w:lineRule="auto"/>
        <w:ind w:left="284" w:hanging="284"/>
        <w:contextualSpacing/>
        <w:rPr>
          <w:rFonts w:ascii="Calibri" w:eastAsia="Montserrat" w:hAnsi="Calibri" w:cs="Times New Roman"/>
          <w:szCs w:val="24"/>
        </w:rPr>
      </w:pPr>
      <w:r w:rsidRPr="00DF310C">
        <w:rPr>
          <w:rFonts w:ascii="Calibri" w:eastAsia="Montserrat" w:hAnsi="Calibri" w:cs="Times New Roman"/>
          <w:szCs w:val="24"/>
        </w:rPr>
        <w:t xml:space="preserve">Bepaal </w:t>
      </w:r>
      <w:r w:rsidRPr="00DF310C">
        <w:rPr>
          <w:rFonts w:ascii="Calibri" w:eastAsia="Montserrat" w:hAnsi="Calibri" w:cs="Times New Roman"/>
          <w:szCs w:val="24"/>
          <w:highlight w:val="yellow"/>
        </w:rPr>
        <w:t>in welke klasse</w:t>
      </w:r>
      <w:r w:rsidRPr="00DF310C">
        <w:rPr>
          <w:rFonts w:ascii="Calibri" w:eastAsia="Montserrat" w:hAnsi="Calibri" w:cs="Times New Roman"/>
          <w:szCs w:val="24"/>
        </w:rPr>
        <w:t xml:space="preserve"> deze methode thuishoort.</w:t>
      </w:r>
    </w:p>
    <w:p w14:paraId="67434C78" w14:textId="6A29984C" w:rsidR="00923FAC" w:rsidRPr="00895325" w:rsidRDefault="00DF310C" w:rsidP="00895325">
      <w:pPr>
        <w:numPr>
          <w:ilvl w:val="1"/>
          <w:numId w:val="29"/>
        </w:numPr>
        <w:spacing w:after="200" w:line="240" w:lineRule="auto"/>
        <w:ind w:left="284" w:hanging="284"/>
        <w:contextualSpacing/>
        <w:rPr>
          <w:rFonts w:ascii="Calibri" w:eastAsia="Montserrat" w:hAnsi="Calibri" w:cs="Arial"/>
          <w:szCs w:val="24"/>
        </w:rPr>
      </w:pPr>
      <w:r w:rsidRPr="00DF310C">
        <w:rPr>
          <w:rFonts w:ascii="Calibri" w:eastAsia="Montserrat" w:hAnsi="Calibri" w:cs="Times New Roman"/>
          <w:szCs w:val="24"/>
        </w:rPr>
        <w:t>Verklaar dit aan de hand van een</w:t>
      </w:r>
      <w:r w:rsidR="00923FAC">
        <w:rPr>
          <w:rFonts w:ascii="Calibri" w:eastAsia="Montserrat" w:hAnsi="Calibri" w:cs="Times New Roman"/>
          <w:szCs w:val="24"/>
        </w:rPr>
        <w:t xml:space="preserve"> GRASP</w:t>
      </w:r>
      <w:r w:rsidRPr="00DF310C">
        <w:rPr>
          <w:rFonts w:ascii="Calibri" w:eastAsia="Montserrat" w:hAnsi="Calibri" w:cs="Times New Roman"/>
          <w:szCs w:val="24"/>
        </w:rPr>
        <w:t xml:space="preserve"> patroon (</w:t>
      </w:r>
      <w:r w:rsidRPr="00DF310C">
        <w:rPr>
          <w:rFonts w:ascii="Calibri" w:eastAsia="Montserrat" w:hAnsi="Calibri" w:cs="Times New Roman"/>
          <w:szCs w:val="24"/>
          <w:highlight w:val="yellow"/>
        </w:rPr>
        <w:t>naam patroon + korte uitleg hoe dit patroon toegepast wordt</w:t>
      </w:r>
      <w:r w:rsidRPr="00DF310C">
        <w:rPr>
          <w:rFonts w:ascii="Calibri" w:eastAsia="Montserrat" w:hAnsi="Calibri" w:cs="Times New Roman"/>
          <w:szCs w:val="24"/>
        </w:rPr>
        <w:t>).</w:t>
      </w:r>
    </w:p>
    <w:p w14:paraId="4F4BF788" w14:textId="77777777" w:rsidR="00DF310C" w:rsidRPr="00DF310C" w:rsidRDefault="00DF310C" w:rsidP="00923FAC">
      <w:pPr>
        <w:pStyle w:val="Heading2"/>
        <w:rPr>
          <w:rFonts w:eastAsia="Montserrat"/>
        </w:rPr>
      </w:pPr>
      <w:r w:rsidRPr="00DF310C">
        <w:rPr>
          <w:rFonts w:eastAsia="Montserrat"/>
        </w:rPr>
        <w:t xml:space="preserve">Verantwoordelijkheid: teruggeven van alle spelers in een toernooi. </w:t>
      </w:r>
    </w:p>
    <w:p w14:paraId="20C1028C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Methode: </w:t>
      </w:r>
    </w:p>
    <w:p w14:paraId="278B73CD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Klasse: </w:t>
      </w:r>
    </w:p>
    <w:p w14:paraId="2BE64921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 w:rsidRPr="00DF310C">
        <w:rPr>
          <w:rFonts w:ascii="Calibri" w:eastAsia="Montserrat" w:hAnsi="Calibri" w:cs="Arial"/>
          <w:sz w:val="22"/>
        </w:rPr>
        <w:t xml:space="preserve">Patroon &amp; uitleg: </w:t>
      </w:r>
    </w:p>
    <w:p w14:paraId="718F5067" w14:textId="77777777" w:rsidR="00DF310C" w:rsidRPr="00DF310C" w:rsidRDefault="00DF310C" w:rsidP="00923FAC">
      <w:pPr>
        <w:pStyle w:val="Heading2"/>
        <w:rPr>
          <w:rFonts w:eastAsia="Montserrat"/>
        </w:rPr>
      </w:pPr>
      <w:r w:rsidRPr="00DF310C">
        <w:rPr>
          <w:rFonts w:eastAsia="Montserrat"/>
        </w:rPr>
        <w:t>Verantwoordelijkheid: een nieuw spel toevoegen aan een Toernooi.</w:t>
      </w:r>
    </w:p>
    <w:p w14:paraId="42A7AB01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Methode: </w:t>
      </w:r>
    </w:p>
    <w:p w14:paraId="35582280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Klasse: </w:t>
      </w:r>
    </w:p>
    <w:p w14:paraId="113059E0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 w:rsidRPr="00DF310C">
        <w:rPr>
          <w:rFonts w:ascii="Calibri" w:eastAsia="Montserrat" w:hAnsi="Calibri" w:cs="Arial"/>
          <w:sz w:val="22"/>
        </w:rPr>
        <w:t xml:space="preserve">Patroon &amp; uitleg: </w:t>
      </w:r>
    </w:p>
    <w:p w14:paraId="112C11FF" w14:textId="77777777" w:rsidR="00DF310C" w:rsidRPr="00DF310C" w:rsidRDefault="00DF310C" w:rsidP="00923FAC">
      <w:pPr>
        <w:pStyle w:val="Heading2"/>
        <w:rPr>
          <w:rFonts w:eastAsia="Montserrat"/>
        </w:rPr>
      </w:pPr>
      <w:r w:rsidRPr="00DF310C">
        <w:rPr>
          <w:rFonts w:eastAsia="Montserrat"/>
        </w:rPr>
        <w:lastRenderedPageBreak/>
        <w:t xml:space="preserve">Verantwoordelijkheid: de leeftijd (in jaar) van een speler opvragen </w:t>
      </w:r>
    </w:p>
    <w:p w14:paraId="5CE873F3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Methode: </w:t>
      </w:r>
    </w:p>
    <w:p w14:paraId="5CB51348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Klasse: </w:t>
      </w:r>
    </w:p>
    <w:p w14:paraId="29B1A17A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 w:rsidRPr="00DF310C">
        <w:rPr>
          <w:rFonts w:ascii="Calibri" w:eastAsia="Montserrat" w:hAnsi="Calibri" w:cs="Arial"/>
          <w:sz w:val="22"/>
        </w:rPr>
        <w:t xml:space="preserve">Patroon &amp; uitleg: </w:t>
      </w:r>
    </w:p>
    <w:p w14:paraId="7759B439" w14:textId="77777777" w:rsidR="00DF310C" w:rsidRPr="00DF310C" w:rsidRDefault="00DF310C" w:rsidP="00923FAC">
      <w:pPr>
        <w:pStyle w:val="Heading2"/>
        <w:rPr>
          <w:rFonts w:eastAsia="Montserrat"/>
        </w:rPr>
      </w:pPr>
      <w:r w:rsidRPr="00DF310C">
        <w:rPr>
          <w:rFonts w:eastAsia="Montserrat"/>
        </w:rPr>
        <w:t>Verantwoordelijkheid: een tekstuele representatie/losse gegevens van alle spelers van alle spellen in</w:t>
      </w:r>
      <w:r w:rsidRPr="00DF310C">
        <w:rPr>
          <w:rFonts w:eastAsia="Montserrat" w:cs="Arial"/>
        </w:rPr>
        <w:t xml:space="preserve"> </w:t>
      </w:r>
      <w:r w:rsidRPr="00DF310C">
        <w:rPr>
          <w:rFonts w:eastAsia="Montserrat"/>
        </w:rPr>
        <w:t>een bepaald toernooi opstellen, gegeven de naam van dat toernooi.</w:t>
      </w:r>
    </w:p>
    <w:p w14:paraId="4B149269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Methode: </w:t>
      </w:r>
    </w:p>
    <w:p w14:paraId="6F419A49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Klasse: </w:t>
      </w:r>
    </w:p>
    <w:p w14:paraId="42C8E20C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 w:rsidRPr="00DF310C">
        <w:rPr>
          <w:rFonts w:ascii="Calibri" w:eastAsia="Montserrat" w:hAnsi="Calibri" w:cs="Arial"/>
          <w:sz w:val="22"/>
        </w:rPr>
        <w:t xml:space="preserve">Patroon &amp; uitleg: </w:t>
      </w:r>
    </w:p>
    <w:p w14:paraId="6983B995" w14:textId="77777777" w:rsidR="00DF310C" w:rsidRPr="00DF310C" w:rsidRDefault="00DF310C" w:rsidP="00923FAC">
      <w:pPr>
        <w:pStyle w:val="Heading2"/>
        <w:rPr>
          <w:rFonts w:eastAsia="Montserrat"/>
        </w:rPr>
      </w:pPr>
      <w:r w:rsidRPr="00DF310C">
        <w:rPr>
          <w:rFonts w:eastAsia="Montserrat"/>
        </w:rPr>
        <w:t xml:space="preserve">Verantwoordelijkheid: het selecteren en bijhouden van een toernooi aan de hand van de naam. </w:t>
      </w:r>
    </w:p>
    <w:p w14:paraId="0C1B62F9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Methode: </w:t>
      </w:r>
    </w:p>
    <w:p w14:paraId="11B0AF9E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Klasse: </w:t>
      </w:r>
    </w:p>
    <w:p w14:paraId="424E0CFA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 w:rsidRPr="00DF310C">
        <w:rPr>
          <w:rFonts w:ascii="Calibri" w:eastAsia="Montserrat" w:hAnsi="Calibri" w:cs="Arial"/>
          <w:sz w:val="22"/>
        </w:rPr>
        <w:t xml:space="preserve">Patroon &amp; uitleg: </w:t>
      </w:r>
    </w:p>
    <w:p w14:paraId="05090EC3" w14:textId="5BD16BA4" w:rsidR="00DF310C" w:rsidRPr="00DF310C" w:rsidRDefault="00DF310C" w:rsidP="00DF310C">
      <w:pPr>
        <w:tabs>
          <w:tab w:val="right" w:leader="dot" w:pos="9356"/>
        </w:tabs>
        <w:spacing w:before="360" w:after="120" w:line="240" w:lineRule="auto"/>
        <w:rPr>
          <w:rFonts w:ascii="Calibri" w:eastAsia="Montserrat" w:hAnsi="Calibri" w:cs="Arial"/>
          <w:sz w:val="16"/>
          <w:szCs w:val="16"/>
        </w:rPr>
      </w:pPr>
    </w:p>
    <w:p w14:paraId="4787FDF8" w14:textId="77777777" w:rsidR="00DF310C" w:rsidRPr="00DF310C" w:rsidRDefault="00DF310C" w:rsidP="00923FAC">
      <w:pPr>
        <w:pStyle w:val="Heading2"/>
        <w:rPr>
          <w:rFonts w:eastAsia="Montserrat"/>
        </w:rPr>
      </w:pPr>
      <w:r w:rsidRPr="00DF310C">
        <w:rPr>
          <w:rFonts w:eastAsia="Montserrat"/>
        </w:rPr>
        <w:t xml:space="preserve">Verantwoordelijkheid:  een nieuwe speler toevoegen aan een toernooi gegeven een speler-object en de naam van het spel dat hij/zij zal spelen. </w:t>
      </w:r>
    </w:p>
    <w:p w14:paraId="700E8914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Methode: </w:t>
      </w:r>
    </w:p>
    <w:p w14:paraId="78ADAAC4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Klasse: </w:t>
      </w:r>
    </w:p>
    <w:p w14:paraId="397D0DA0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 w:rsidRPr="00DF310C">
        <w:rPr>
          <w:rFonts w:ascii="Calibri" w:eastAsia="Montserrat" w:hAnsi="Calibri" w:cs="Arial"/>
          <w:sz w:val="22"/>
        </w:rPr>
        <w:t xml:space="preserve">Patroon &amp; uitleg: </w:t>
      </w:r>
    </w:p>
    <w:p w14:paraId="34DC6D7F" w14:textId="77777777" w:rsidR="00DF310C" w:rsidRPr="00DF310C" w:rsidRDefault="00DF310C" w:rsidP="00DF310C">
      <w:pPr>
        <w:spacing w:after="160"/>
        <w:rPr>
          <w:rFonts w:ascii="Montserrat SemiBold" w:eastAsia="Montserrat" w:hAnsi="Montserrat SemiBold" w:cs="Times New Roman"/>
          <w:sz w:val="22"/>
          <w:szCs w:val="26"/>
        </w:rPr>
      </w:pPr>
      <w:r w:rsidRPr="00DF310C">
        <w:rPr>
          <w:rFonts w:ascii="Calibri" w:eastAsia="Montserrat" w:hAnsi="Calibri" w:cs="Times New Roman"/>
          <w:sz w:val="22"/>
        </w:rPr>
        <w:br w:type="page"/>
      </w:r>
    </w:p>
    <w:p w14:paraId="07616912" w14:textId="77777777" w:rsidR="00DF310C" w:rsidRPr="00DF310C" w:rsidRDefault="00DF310C" w:rsidP="00923FAC">
      <w:pPr>
        <w:pStyle w:val="Heading2"/>
        <w:rPr>
          <w:rFonts w:eastAsia="Montserrat"/>
        </w:rPr>
      </w:pPr>
      <w:r w:rsidRPr="00DF310C">
        <w:rPr>
          <w:rFonts w:eastAsia="Montserrat"/>
        </w:rPr>
        <w:lastRenderedPageBreak/>
        <w:t>Verantwoordelijkheid:  teruggeven van alle toernooien</w:t>
      </w:r>
    </w:p>
    <w:p w14:paraId="1D178407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Methode: </w:t>
      </w:r>
    </w:p>
    <w:p w14:paraId="2A30CD59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Klasse: </w:t>
      </w:r>
    </w:p>
    <w:p w14:paraId="2D4289C7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 w:rsidRPr="00DF310C">
        <w:rPr>
          <w:rFonts w:ascii="Calibri" w:eastAsia="Montserrat" w:hAnsi="Calibri" w:cs="Arial"/>
          <w:sz w:val="22"/>
        </w:rPr>
        <w:t xml:space="preserve">Patroon &amp; uitleg: </w:t>
      </w:r>
    </w:p>
    <w:p w14:paraId="415DEFD0" w14:textId="77777777" w:rsidR="00DF310C" w:rsidRPr="00DF310C" w:rsidRDefault="00DF310C" w:rsidP="00923FAC">
      <w:pPr>
        <w:pStyle w:val="Heading2"/>
        <w:rPr>
          <w:rFonts w:eastAsia="Montserrat"/>
        </w:rPr>
      </w:pPr>
      <w:r w:rsidRPr="00DF310C">
        <w:rPr>
          <w:rFonts w:eastAsia="Montserrat"/>
        </w:rPr>
        <w:t>Verantwoordelijkheid: teruggeven van alle spelers met een bepaalde leeftijd van een spel.</w:t>
      </w:r>
    </w:p>
    <w:p w14:paraId="3945E4E2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Methode: </w:t>
      </w:r>
    </w:p>
    <w:p w14:paraId="496A9408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Klasse: </w:t>
      </w:r>
    </w:p>
    <w:p w14:paraId="61123B66" w14:textId="7E1891AA" w:rsidR="00DF310C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 w:rsidRPr="00DF310C">
        <w:rPr>
          <w:rFonts w:ascii="Calibri" w:eastAsia="Montserrat" w:hAnsi="Calibri" w:cs="Arial"/>
          <w:sz w:val="22"/>
        </w:rPr>
        <w:t xml:space="preserve">Patroon &amp; uitleg: </w:t>
      </w:r>
    </w:p>
    <w:p w14:paraId="137DA827" w14:textId="77777777" w:rsidR="00DF310C" w:rsidRPr="00DF310C" w:rsidRDefault="00DF310C" w:rsidP="00923FAC">
      <w:pPr>
        <w:pStyle w:val="Heading2"/>
        <w:rPr>
          <w:rFonts w:eastAsia="Montserrat"/>
        </w:rPr>
      </w:pPr>
      <w:r w:rsidRPr="00DF310C">
        <w:rPr>
          <w:rFonts w:eastAsia="Montserrat"/>
        </w:rPr>
        <w:t>Verantwoordelijkheid: uit elk toernooi een willekeurige speler loten en teruggeven</w:t>
      </w:r>
    </w:p>
    <w:p w14:paraId="0A8AA4C4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Methode: </w:t>
      </w:r>
    </w:p>
    <w:p w14:paraId="03DF9E37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Klasse: </w:t>
      </w:r>
    </w:p>
    <w:p w14:paraId="34C5617F" w14:textId="77777777" w:rsidR="00595B37" w:rsidRPr="00DF310C" w:rsidRDefault="00595B37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 w:rsidRPr="00DF310C">
        <w:rPr>
          <w:rFonts w:ascii="Calibri" w:eastAsia="Montserrat" w:hAnsi="Calibri" w:cs="Arial"/>
          <w:sz w:val="22"/>
        </w:rPr>
        <w:t xml:space="preserve">Patroon &amp; uitleg: </w:t>
      </w:r>
    </w:p>
    <w:p w14:paraId="6D09D138" w14:textId="77777777" w:rsidR="00DF310C" w:rsidRPr="00DF310C" w:rsidRDefault="00DF310C" w:rsidP="00923FAC">
      <w:pPr>
        <w:pStyle w:val="Heading2"/>
        <w:rPr>
          <w:rFonts w:eastAsia="Montserrat"/>
        </w:rPr>
      </w:pPr>
      <w:r w:rsidRPr="00DF310C">
        <w:rPr>
          <w:rFonts w:eastAsia="Montserrat"/>
        </w:rPr>
        <w:t xml:space="preserve">Verantwoordelijkheid: maken van een nieuw Toernooi, gegeven, de naam en tijdstip. </w:t>
      </w:r>
    </w:p>
    <w:p w14:paraId="2CAC457C" w14:textId="207AE1BD" w:rsidR="00DF310C" w:rsidRPr="00DF310C" w:rsidRDefault="00DF310C" w:rsidP="00DF310C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Methode: </w:t>
      </w:r>
    </w:p>
    <w:p w14:paraId="67F26E80" w14:textId="31D9776A" w:rsidR="00DF310C" w:rsidRPr="00DF310C" w:rsidRDefault="00DF310C" w:rsidP="00DF310C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22"/>
        </w:rPr>
      </w:pPr>
      <w:r w:rsidRPr="00DF310C">
        <w:rPr>
          <w:rFonts w:ascii="Calibri" w:eastAsia="Montserrat" w:hAnsi="Calibri" w:cs="Arial"/>
          <w:sz w:val="22"/>
        </w:rPr>
        <w:t xml:space="preserve">Klasse: </w:t>
      </w:r>
    </w:p>
    <w:p w14:paraId="5A861724" w14:textId="041573DB" w:rsidR="00595B37" w:rsidRPr="00DF310C" w:rsidRDefault="00DF310C" w:rsidP="00595B37">
      <w:pPr>
        <w:tabs>
          <w:tab w:val="right" w:leader="dot" w:pos="9356"/>
        </w:tabs>
        <w:spacing w:before="320" w:after="120" w:line="240" w:lineRule="auto"/>
        <w:rPr>
          <w:rFonts w:ascii="Calibri" w:eastAsia="Montserrat" w:hAnsi="Calibri" w:cs="Arial"/>
          <w:sz w:val="16"/>
          <w:szCs w:val="16"/>
        </w:rPr>
      </w:pPr>
      <w:r w:rsidRPr="00DF310C">
        <w:rPr>
          <w:rFonts w:ascii="Calibri" w:eastAsia="Montserrat" w:hAnsi="Calibri" w:cs="Arial"/>
          <w:sz w:val="22"/>
        </w:rPr>
        <w:t xml:space="preserve">Patroon &amp; uitleg: </w:t>
      </w:r>
    </w:p>
    <w:p w14:paraId="65329678" w14:textId="148E2C22" w:rsidR="00DF310C" w:rsidRPr="00DF310C" w:rsidRDefault="00DF310C" w:rsidP="00DF310C">
      <w:pPr>
        <w:tabs>
          <w:tab w:val="right" w:leader="dot" w:pos="9356"/>
        </w:tabs>
        <w:spacing w:before="360" w:after="120" w:line="240" w:lineRule="auto"/>
        <w:rPr>
          <w:rFonts w:ascii="Calibri" w:eastAsia="Montserrat" w:hAnsi="Calibri" w:cs="Arial"/>
          <w:sz w:val="16"/>
          <w:szCs w:val="16"/>
        </w:rPr>
      </w:pPr>
    </w:p>
    <w:p w14:paraId="117D6D5B" w14:textId="77777777" w:rsidR="00052057" w:rsidRPr="002A2936" w:rsidRDefault="00052057" w:rsidP="00DF310C">
      <w:pPr>
        <w:pStyle w:val="Heading1"/>
      </w:pPr>
    </w:p>
    <w:sectPr w:rsidR="00052057" w:rsidRPr="002A2936" w:rsidSect="00786FB5">
      <w:headerReference w:type="default" r:id="rId15"/>
      <w:pgSz w:w="11906" w:h="16838"/>
      <w:pgMar w:top="1252" w:right="1080" w:bottom="1440" w:left="108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0E875" w14:textId="77777777" w:rsidR="002F23CC" w:rsidRDefault="002F23CC" w:rsidP="00F61337">
      <w:pPr>
        <w:spacing w:line="240" w:lineRule="auto"/>
      </w:pPr>
      <w:r>
        <w:separator/>
      </w:r>
    </w:p>
  </w:endnote>
  <w:endnote w:type="continuationSeparator" w:id="0">
    <w:p w14:paraId="7A6E6120" w14:textId="77777777" w:rsidR="002F23CC" w:rsidRDefault="002F23CC" w:rsidP="00F61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052057" w14:paraId="734DAD3C" w14:textId="77777777" w:rsidTr="00052057">
      <w:tc>
        <w:tcPr>
          <w:tcW w:w="4868" w:type="dxa"/>
          <w:vAlign w:val="bottom"/>
        </w:tcPr>
        <w:p w14:paraId="497A61D1" w14:textId="508AF98B" w:rsidR="001D06DC" w:rsidRDefault="00595B37" w:rsidP="00233FE8">
          <w:pPr>
            <w:rPr>
              <w:noProof/>
            </w:rPr>
          </w:pPr>
          <w:fldSimple w:instr=" FILENAME   \* MERGEFORMAT ">
            <w:r>
              <w:rPr>
                <w:noProof/>
              </w:rPr>
              <w:t>Opdracht 3 - GRASP.docx</w:t>
            </w:r>
          </w:fldSimple>
        </w:p>
      </w:tc>
      <w:tc>
        <w:tcPr>
          <w:tcW w:w="4868" w:type="dxa"/>
        </w:tcPr>
        <w:p w14:paraId="77076F81" w14:textId="77777777" w:rsidR="00052057" w:rsidRDefault="00052057" w:rsidP="00052057">
          <w:pPr>
            <w:pStyle w:val="Footer"/>
            <w:tabs>
              <w:tab w:val="clear" w:pos="4536"/>
              <w:tab w:val="clear" w:pos="9072"/>
            </w:tabs>
            <w:jc w:val="right"/>
          </w:pPr>
          <w:r>
            <w:rPr>
              <w:noProof/>
            </w:rPr>
            <w:drawing>
              <wp:inline distT="0" distB="0" distL="0" distR="0" wp14:anchorId="548F5770" wp14:editId="1A1A3FB4">
                <wp:extent cx="1005478" cy="566420"/>
                <wp:effectExtent l="0" t="0" r="4445" b="5080"/>
                <wp:docPr id="1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OGENT-Logo-Pos-30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2211" cy="592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5FBBCEE" w14:textId="77777777" w:rsidR="00F6556B" w:rsidRDefault="00F6556B" w:rsidP="000520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33FE8" w14:paraId="37176191" w14:textId="77777777" w:rsidTr="00923FAC">
      <w:tc>
        <w:tcPr>
          <w:tcW w:w="4868" w:type="dxa"/>
          <w:vAlign w:val="center"/>
        </w:tcPr>
        <w:p w14:paraId="779649CA" w14:textId="3F8D0B1F" w:rsidR="00233FE8" w:rsidRDefault="00923FAC" w:rsidP="00923FAC">
          <w:fldSimple w:instr=" FILENAME   \* MERGEFORMAT ">
            <w:r>
              <w:rPr>
                <w:noProof/>
              </w:rPr>
              <w:t>Opdracht 3 - GRASP.docx</w:t>
            </w:r>
          </w:fldSimple>
        </w:p>
      </w:tc>
      <w:tc>
        <w:tcPr>
          <w:tcW w:w="4868" w:type="dxa"/>
        </w:tcPr>
        <w:p w14:paraId="5B99D1ED" w14:textId="77777777" w:rsidR="00233FE8" w:rsidRDefault="00233FE8" w:rsidP="00233FE8">
          <w:pPr>
            <w:pStyle w:val="Footer"/>
            <w:tabs>
              <w:tab w:val="clear" w:pos="4536"/>
              <w:tab w:val="clear" w:pos="9072"/>
            </w:tabs>
            <w:jc w:val="right"/>
          </w:pPr>
          <w:r>
            <w:rPr>
              <w:noProof/>
            </w:rPr>
            <w:drawing>
              <wp:inline distT="0" distB="0" distL="0" distR="0" wp14:anchorId="7C0A91F6" wp14:editId="3C8E85B3">
                <wp:extent cx="1005478" cy="566420"/>
                <wp:effectExtent l="0" t="0" r="4445" b="5080"/>
                <wp:docPr id="2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OGENT-Logo-Pos-30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2211" cy="592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706C3CE" w14:textId="77777777" w:rsidR="00233FE8" w:rsidRDefault="00233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34564" w14:textId="77777777" w:rsidR="002F23CC" w:rsidRDefault="002F23CC" w:rsidP="00F61337">
      <w:pPr>
        <w:spacing w:line="240" w:lineRule="auto"/>
      </w:pPr>
      <w:r>
        <w:separator/>
      </w:r>
    </w:p>
  </w:footnote>
  <w:footnote w:type="continuationSeparator" w:id="0">
    <w:p w14:paraId="70BBDF61" w14:textId="77777777" w:rsidR="002F23CC" w:rsidRDefault="002F23CC" w:rsidP="00F613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7E164" w14:textId="77777777" w:rsidR="00F6556B" w:rsidRPr="0097255B" w:rsidRDefault="00F6556B">
    <w:pPr>
      <w:pStyle w:val="Header"/>
      <w:rPr>
        <w:lang w:val="en-US"/>
      </w:rPr>
    </w:pPr>
  </w:p>
  <w:p w14:paraId="7B6E7AF6" w14:textId="77777777" w:rsidR="00F6556B" w:rsidRPr="0097255B" w:rsidRDefault="00F6556B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50"/>
      <w:gridCol w:w="2086"/>
    </w:tblGrid>
    <w:tr w:rsidR="00786FB5" w14:paraId="3EEFA12D" w14:textId="77777777" w:rsidTr="008747C5">
      <w:tc>
        <w:tcPr>
          <w:tcW w:w="7650" w:type="dxa"/>
        </w:tcPr>
        <w:p w14:paraId="2FC69EF0" w14:textId="77777777" w:rsidR="00786FB5" w:rsidRDefault="00786FB5" w:rsidP="00786FB5">
          <w:pPr>
            <w:pStyle w:val="Header"/>
            <w:tabs>
              <w:tab w:val="clear" w:pos="4536"/>
              <w:tab w:val="clear" w:pos="9072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Name: </w:t>
          </w:r>
        </w:p>
      </w:tc>
      <w:tc>
        <w:tcPr>
          <w:tcW w:w="2086" w:type="dxa"/>
        </w:tcPr>
        <w:p w14:paraId="71CC1FDF" w14:textId="77777777" w:rsidR="00786FB5" w:rsidRPr="00052057" w:rsidRDefault="00786FB5" w:rsidP="00786FB5">
          <w:pPr>
            <w:pStyle w:val="Header"/>
            <w:tabs>
              <w:tab w:val="clear" w:pos="4536"/>
              <w:tab w:val="clear" w:pos="9072"/>
            </w:tabs>
            <w:jc w:val="right"/>
            <w:rPr>
              <w:sz w:val="28"/>
              <w:szCs w:val="28"/>
            </w:rPr>
          </w:pPr>
          <w:r w:rsidRPr="00052057">
            <w:rPr>
              <w:sz w:val="28"/>
              <w:szCs w:val="28"/>
            </w:rPr>
            <w:t xml:space="preserve">Page </w:t>
          </w:r>
          <w:r w:rsidRPr="00052057">
            <w:rPr>
              <w:sz w:val="28"/>
              <w:szCs w:val="28"/>
            </w:rPr>
            <w:fldChar w:fldCharType="begin"/>
          </w:r>
          <w:r w:rsidRPr="00052057">
            <w:rPr>
              <w:sz w:val="28"/>
              <w:szCs w:val="28"/>
            </w:rPr>
            <w:instrText>PAGE  \* Arabic  \* MERGEFORMAT</w:instrText>
          </w:r>
          <w:r w:rsidRPr="00052057">
            <w:rPr>
              <w:sz w:val="28"/>
              <w:szCs w:val="28"/>
            </w:rPr>
            <w:fldChar w:fldCharType="separate"/>
          </w:r>
          <w:r w:rsidRPr="00052057">
            <w:rPr>
              <w:sz w:val="28"/>
              <w:szCs w:val="28"/>
            </w:rPr>
            <w:t>2</w:t>
          </w:r>
          <w:r w:rsidRPr="00052057">
            <w:rPr>
              <w:sz w:val="28"/>
              <w:szCs w:val="28"/>
            </w:rPr>
            <w:fldChar w:fldCharType="end"/>
          </w:r>
          <w:r w:rsidRPr="00052057">
            <w:rPr>
              <w:lang w:val="nl-NL"/>
            </w:rPr>
            <w:t xml:space="preserve"> of </w:t>
          </w:r>
          <w:r w:rsidRPr="00052057">
            <w:rPr>
              <w:sz w:val="28"/>
              <w:szCs w:val="28"/>
            </w:rPr>
            <w:fldChar w:fldCharType="begin"/>
          </w:r>
          <w:r w:rsidRPr="00052057">
            <w:rPr>
              <w:sz w:val="28"/>
              <w:szCs w:val="28"/>
            </w:rPr>
            <w:instrText>NUMPAGES  \* Arabic  \* MERGEFORMAT</w:instrText>
          </w:r>
          <w:r w:rsidRPr="00052057">
            <w:rPr>
              <w:sz w:val="28"/>
              <w:szCs w:val="28"/>
            </w:rPr>
            <w:fldChar w:fldCharType="separate"/>
          </w:r>
          <w:r w:rsidRPr="00052057">
            <w:rPr>
              <w:sz w:val="28"/>
              <w:szCs w:val="28"/>
            </w:rPr>
            <w:t>2</w:t>
          </w:r>
          <w:r w:rsidRPr="00052057">
            <w:rPr>
              <w:sz w:val="28"/>
              <w:szCs w:val="28"/>
            </w:rPr>
            <w:fldChar w:fldCharType="end"/>
          </w:r>
        </w:p>
      </w:tc>
    </w:tr>
  </w:tbl>
  <w:p w14:paraId="0A100248" w14:textId="77777777" w:rsidR="00F6556B" w:rsidRPr="00DC171D" w:rsidRDefault="00F6556B" w:rsidP="00786FB5">
    <w:pPr>
      <w:pStyle w:val="Header"/>
      <w:tabs>
        <w:tab w:val="clear" w:pos="4536"/>
        <w:tab w:val="clear" w:pos="9072"/>
      </w:tabs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EB9"/>
    <w:multiLevelType w:val="hybridMultilevel"/>
    <w:tmpl w:val="836A1610"/>
    <w:lvl w:ilvl="0" w:tplc="92BA7672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B011F"/>
    <w:multiLevelType w:val="multilevel"/>
    <w:tmpl w:val="1E420D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D63FB4"/>
    <w:multiLevelType w:val="multilevel"/>
    <w:tmpl w:val="1F2A09E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9B080A"/>
    <w:multiLevelType w:val="hybridMultilevel"/>
    <w:tmpl w:val="2C644D9E"/>
    <w:lvl w:ilvl="0" w:tplc="7A7EAF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01A8E"/>
    <w:multiLevelType w:val="hybridMultilevel"/>
    <w:tmpl w:val="EA9AC9EC"/>
    <w:lvl w:ilvl="0" w:tplc="EB7203CC">
      <w:numFmt w:val="bullet"/>
      <w:lvlText w:val="-"/>
      <w:lvlJc w:val="left"/>
      <w:pPr>
        <w:ind w:left="3192" w:hanging="360"/>
      </w:pPr>
      <w:rPr>
        <w:rFonts w:ascii="Verdana" w:eastAsiaTheme="minorHAnsi" w:hAnsi="Verdana" w:cs="Helvetica" w:hint="default"/>
      </w:rPr>
    </w:lvl>
    <w:lvl w:ilvl="1" w:tplc="0813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23412791"/>
    <w:multiLevelType w:val="hybridMultilevel"/>
    <w:tmpl w:val="2C644D9E"/>
    <w:lvl w:ilvl="0" w:tplc="7A7EAF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350C8"/>
    <w:multiLevelType w:val="multilevel"/>
    <w:tmpl w:val="B26C7DA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Arial" w:eastAsia="Arial" w:hAnsi="Arial" w:cs="Arial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Arial" w:eastAsia="Arial" w:hAnsi="Arial" w:cs="Arial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Arial" w:eastAsia="Arial" w:hAnsi="Arial" w:cs="Arial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Arial" w:eastAsia="Arial" w:hAnsi="Arial" w:cs="Arial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Arial" w:eastAsia="Arial" w:hAnsi="Arial" w:cs="Arial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Arial" w:eastAsia="Arial" w:hAnsi="Arial" w:cs="Arial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Arial" w:eastAsia="Arial" w:hAnsi="Arial" w:cs="Arial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Arial" w:eastAsia="Arial" w:hAnsi="Arial" w:cs="Arial"/>
        <w:position w:val="0"/>
        <w:sz w:val="22"/>
        <w:szCs w:val="22"/>
      </w:rPr>
    </w:lvl>
  </w:abstractNum>
  <w:abstractNum w:abstractNumId="7" w15:restartNumberingAfterBreak="0">
    <w:nsid w:val="28D532D4"/>
    <w:multiLevelType w:val="hybridMultilevel"/>
    <w:tmpl w:val="37EA83F8"/>
    <w:lvl w:ilvl="0" w:tplc="F9D85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31777"/>
    <w:multiLevelType w:val="hybridMultilevel"/>
    <w:tmpl w:val="D5E8CCEA"/>
    <w:lvl w:ilvl="0" w:tplc="7A7EAF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C7D86"/>
    <w:multiLevelType w:val="hybridMultilevel"/>
    <w:tmpl w:val="5A2E000C"/>
    <w:lvl w:ilvl="0" w:tplc="1346B2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279FD"/>
    <w:multiLevelType w:val="hybridMultilevel"/>
    <w:tmpl w:val="79C889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84F5F"/>
    <w:multiLevelType w:val="hybridMultilevel"/>
    <w:tmpl w:val="FCE6ACB4"/>
    <w:lvl w:ilvl="0" w:tplc="574088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A88BC3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C1F6B"/>
    <w:multiLevelType w:val="hybridMultilevel"/>
    <w:tmpl w:val="F184DD46"/>
    <w:lvl w:ilvl="0" w:tplc="7A7EAF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0F">
      <w:start w:val="1"/>
      <w:numFmt w:val="decimal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A6839"/>
    <w:multiLevelType w:val="hybridMultilevel"/>
    <w:tmpl w:val="9606008A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EE4EDE"/>
    <w:multiLevelType w:val="hybridMultilevel"/>
    <w:tmpl w:val="B760893E"/>
    <w:lvl w:ilvl="0" w:tplc="9DAA2A7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B5844"/>
    <w:multiLevelType w:val="hybridMultilevel"/>
    <w:tmpl w:val="D5C690E6"/>
    <w:lvl w:ilvl="0" w:tplc="47F61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C6D1A"/>
    <w:multiLevelType w:val="hybridMultilevel"/>
    <w:tmpl w:val="8B76A87E"/>
    <w:lvl w:ilvl="0" w:tplc="8AD0D6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787D06"/>
    <w:multiLevelType w:val="multilevel"/>
    <w:tmpl w:val="28BE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95E0F13"/>
    <w:multiLevelType w:val="hybridMultilevel"/>
    <w:tmpl w:val="14DC871C"/>
    <w:lvl w:ilvl="0" w:tplc="2F484C9E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2188F"/>
    <w:multiLevelType w:val="hybridMultilevel"/>
    <w:tmpl w:val="B486249E"/>
    <w:lvl w:ilvl="0" w:tplc="780E2014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B2C6F30">
      <w:numFmt w:val="bullet"/>
      <w:lvlText w:val=""/>
      <w:lvlJc w:val="left"/>
      <w:pPr>
        <w:ind w:left="2508" w:hanging="360"/>
      </w:pPr>
      <w:rPr>
        <w:rFonts w:ascii="Wingdings" w:eastAsia="Calibri" w:hAnsi="Wingdings" w:cs="Times New Roman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22E2F5B"/>
    <w:multiLevelType w:val="hybridMultilevel"/>
    <w:tmpl w:val="450683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679BF"/>
    <w:multiLevelType w:val="multilevel"/>
    <w:tmpl w:val="7E0AD0E0"/>
    <w:styleLink w:val="Stijl1"/>
    <w:lvl w:ilvl="0">
      <w:start w:val="1"/>
      <w:numFmt w:val="none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E3D382C"/>
    <w:multiLevelType w:val="hybridMultilevel"/>
    <w:tmpl w:val="116E2F46"/>
    <w:lvl w:ilvl="0" w:tplc="5740882E">
      <w:start w:val="1"/>
      <w:numFmt w:val="upperLetter"/>
      <w:pStyle w:val="Meerkeuzeopties"/>
      <w:lvlText w:val="%1."/>
      <w:lvlJc w:val="left"/>
      <w:pPr>
        <w:ind w:left="360" w:hanging="360"/>
      </w:pPr>
      <w:rPr>
        <w:rFonts w:hint="default"/>
      </w:rPr>
    </w:lvl>
    <w:lvl w:ilvl="1" w:tplc="204ECD5A">
      <w:numFmt w:val="bullet"/>
      <w:lvlText w:val="-"/>
      <w:lvlJc w:val="left"/>
      <w:pPr>
        <w:ind w:left="1440" w:hanging="360"/>
      </w:pPr>
      <w:rPr>
        <w:rFonts w:ascii="CIDFont+F3" w:eastAsia="CIDFont+F3" w:hAnsi="Calibri" w:cs="CIDFont+F3" w:hint="eastAsia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779AE"/>
    <w:multiLevelType w:val="hybridMultilevel"/>
    <w:tmpl w:val="770A5DB8"/>
    <w:lvl w:ilvl="0" w:tplc="B86EE8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23"/>
  </w:num>
  <w:num w:numId="4">
    <w:abstractNumId w:val="17"/>
  </w:num>
  <w:num w:numId="5">
    <w:abstractNumId w:val="23"/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5"/>
  </w:num>
  <w:num w:numId="11">
    <w:abstractNumId w:val="20"/>
  </w:num>
  <w:num w:numId="12">
    <w:abstractNumId w:val="16"/>
  </w:num>
  <w:num w:numId="13">
    <w:abstractNumId w:val="19"/>
  </w:num>
  <w:num w:numId="14">
    <w:abstractNumId w:val="0"/>
  </w:num>
  <w:num w:numId="15">
    <w:abstractNumId w:val="10"/>
  </w:num>
  <w:num w:numId="16">
    <w:abstractNumId w:val="18"/>
  </w:num>
  <w:num w:numId="17">
    <w:abstractNumId w:val="6"/>
  </w:num>
  <w:num w:numId="18">
    <w:abstractNumId w:val="13"/>
  </w:num>
  <w:num w:numId="19">
    <w:abstractNumId w:val="14"/>
  </w:num>
  <w:num w:numId="20">
    <w:abstractNumId w:val="5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8"/>
  </w:num>
  <w:num w:numId="24">
    <w:abstractNumId w:val="12"/>
  </w:num>
  <w:num w:numId="25">
    <w:abstractNumId w:val="4"/>
  </w:num>
  <w:num w:numId="26">
    <w:abstractNumId w:val="7"/>
  </w:num>
  <w:num w:numId="27">
    <w:abstractNumId w:val="22"/>
  </w:num>
  <w:num w:numId="28">
    <w:abstractNumId w:val="22"/>
    <w:lvlOverride w:ilvl="0">
      <w:startOverride w:val="1"/>
    </w:lvlOverride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F8"/>
    <w:rsid w:val="00007512"/>
    <w:rsid w:val="00050445"/>
    <w:rsid w:val="00052057"/>
    <w:rsid w:val="000B009B"/>
    <w:rsid w:val="000E6B48"/>
    <w:rsid w:val="00115330"/>
    <w:rsid w:val="00121B1F"/>
    <w:rsid w:val="00133A25"/>
    <w:rsid w:val="001D06DC"/>
    <w:rsid w:val="001D18C5"/>
    <w:rsid w:val="001E771D"/>
    <w:rsid w:val="00233FE8"/>
    <w:rsid w:val="00260128"/>
    <w:rsid w:val="00260F08"/>
    <w:rsid w:val="00266C23"/>
    <w:rsid w:val="00272224"/>
    <w:rsid w:val="002A2936"/>
    <w:rsid w:val="002A4176"/>
    <w:rsid w:val="002C08D2"/>
    <w:rsid w:val="002F23CC"/>
    <w:rsid w:val="00320A1E"/>
    <w:rsid w:val="003215F2"/>
    <w:rsid w:val="003A6553"/>
    <w:rsid w:val="003C2590"/>
    <w:rsid w:val="00405309"/>
    <w:rsid w:val="00415A8A"/>
    <w:rsid w:val="00455E30"/>
    <w:rsid w:val="004A2697"/>
    <w:rsid w:val="004F7CD0"/>
    <w:rsid w:val="00514026"/>
    <w:rsid w:val="0051421E"/>
    <w:rsid w:val="00515D8F"/>
    <w:rsid w:val="005820B4"/>
    <w:rsid w:val="0058581F"/>
    <w:rsid w:val="00591396"/>
    <w:rsid w:val="00595B37"/>
    <w:rsid w:val="005D76E3"/>
    <w:rsid w:val="006D3727"/>
    <w:rsid w:val="00741254"/>
    <w:rsid w:val="00786FB5"/>
    <w:rsid w:val="00791B27"/>
    <w:rsid w:val="007A22A3"/>
    <w:rsid w:val="007A40BA"/>
    <w:rsid w:val="007E3612"/>
    <w:rsid w:val="00827C09"/>
    <w:rsid w:val="00895325"/>
    <w:rsid w:val="008C0675"/>
    <w:rsid w:val="008D723E"/>
    <w:rsid w:val="008D7C5B"/>
    <w:rsid w:val="008E43F8"/>
    <w:rsid w:val="008F6D93"/>
    <w:rsid w:val="00922F3C"/>
    <w:rsid w:val="00923FAC"/>
    <w:rsid w:val="0097255B"/>
    <w:rsid w:val="009B6E2C"/>
    <w:rsid w:val="009E6AD5"/>
    <w:rsid w:val="00A3787B"/>
    <w:rsid w:val="00AA283B"/>
    <w:rsid w:val="00AA369F"/>
    <w:rsid w:val="00AB3943"/>
    <w:rsid w:val="00B25D44"/>
    <w:rsid w:val="00B9116C"/>
    <w:rsid w:val="00B96ED1"/>
    <w:rsid w:val="00C03F31"/>
    <w:rsid w:val="00C74A7F"/>
    <w:rsid w:val="00C948E0"/>
    <w:rsid w:val="00CF41DC"/>
    <w:rsid w:val="00D423DC"/>
    <w:rsid w:val="00D83CBF"/>
    <w:rsid w:val="00DA484D"/>
    <w:rsid w:val="00DC171D"/>
    <w:rsid w:val="00DF1547"/>
    <w:rsid w:val="00DF310C"/>
    <w:rsid w:val="00E210AF"/>
    <w:rsid w:val="00E91754"/>
    <w:rsid w:val="00EE5143"/>
    <w:rsid w:val="00F16EEF"/>
    <w:rsid w:val="00F2705E"/>
    <w:rsid w:val="00F61337"/>
    <w:rsid w:val="00F6556B"/>
    <w:rsid w:val="00F72BF6"/>
    <w:rsid w:val="00F8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0005B"/>
  <w15:chartTrackingRefBased/>
  <w15:docId w15:val="{88378660-1B06-4AD4-86DE-11CB60D6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F31"/>
    <w:pPr>
      <w:spacing w:after="0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612"/>
    <w:pPr>
      <w:keepNext/>
      <w:keepLines/>
      <w:spacing w:before="240" w:after="120"/>
      <w:outlineLvl w:val="0"/>
    </w:pPr>
    <w:rPr>
      <w:rFonts w:eastAsiaTheme="majorEastAsia" w:cstheme="majorBidi"/>
      <w:b/>
      <w:color w:val="297DAF" w:themeColor="accent1" w:themeShade="BF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2057"/>
    <w:pPr>
      <w:keepNext/>
      <w:keepLines/>
      <w:numPr>
        <w:numId w:val="7"/>
      </w:numPr>
      <w:spacing w:before="360" w:after="120"/>
      <w:ind w:left="357" w:hanging="357"/>
      <w:outlineLvl w:val="1"/>
    </w:pPr>
    <w:rPr>
      <w:rFonts w:eastAsiaTheme="majorEastAsia" w:cstheme="majorBidi"/>
      <w:b/>
      <w:color w:val="297DA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52057"/>
    <w:pPr>
      <w:keepNext/>
      <w:keepLines/>
      <w:numPr>
        <w:ilvl w:val="1"/>
        <w:numId w:val="8"/>
      </w:numPr>
      <w:spacing w:before="240" w:after="120"/>
      <w:ind w:left="567" w:hanging="567"/>
      <w:outlineLvl w:val="2"/>
    </w:pPr>
    <w:rPr>
      <w:rFonts w:eastAsiaTheme="majorEastAsia" w:cstheme="majorBidi"/>
      <w:color w:val="297DAF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057"/>
    <w:pPr>
      <w:keepNext/>
      <w:keepLines/>
      <w:spacing w:before="40"/>
      <w:outlineLvl w:val="3"/>
    </w:pPr>
    <w:rPr>
      <w:rFonts w:eastAsiaTheme="majorEastAsia" w:cstheme="majorBidi"/>
      <w:i/>
      <w:iCs/>
      <w:color w:val="297DAF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91396"/>
    <w:pPr>
      <w:spacing w:before="4200" w:line="240" w:lineRule="auto"/>
      <w:contextualSpacing/>
    </w:pPr>
    <w:rPr>
      <w:rFonts w:eastAsiaTheme="majorEastAsia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396"/>
    <w:rPr>
      <w:rFonts w:ascii="Arial" w:eastAsiaTheme="majorEastAsia" w:hAnsi="Arial" w:cstheme="majorBidi"/>
      <w:b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91396"/>
    <w:pPr>
      <w:numPr>
        <w:ilvl w:val="1"/>
      </w:numPr>
      <w:spacing w:before="240"/>
      <w:ind w:left="284"/>
    </w:pPr>
    <w:rPr>
      <w:rFonts w:eastAsiaTheme="minorEastAsia"/>
      <w:b/>
      <w:color w:val="000000" w:themeColor="text1"/>
      <w:spacing w:val="4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91396"/>
    <w:rPr>
      <w:rFonts w:ascii="Arial" w:eastAsiaTheme="minorEastAsia" w:hAnsi="Arial"/>
      <w:b/>
      <w:color w:val="000000" w:themeColor="text1"/>
      <w:spacing w:val="4"/>
      <w:sz w:val="32"/>
    </w:rPr>
  </w:style>
  <w:style w:type="character" w:styleId="IntenseEmphasis">
    <w:name w:val="Intense Emphasis"/>
    <w:basedOn w:val="DefaultParagraphFont"/>
    <w:uiPriority w:val="21"/>
    <w:qFormat/>
    <w:rsid w:val="00591396"/>
    <w:rPr>
      <w:rFonts w:ascii="Arial" w:hAnsi="Arial"/>
      <w:b/>
      <w:i w:val="0"/>
      <w:i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3612"/>
    <w:rPr>
      <w:rFonts w:asciiTheme="majorHAnsi" w:eastAsiaTheme="majorEastAsia" w:hAnsiTheme="majorHAnsi" w:cstheme="majorBidi"/>
      <w:b/>
      <w:color w:val="297DAF" w:themeColor="accent1" w:themeShade="BF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2057"/>
    <w:rPr>
      <w:rFonts w:asciiTheme="majorHAnsi" w:eastAsiaTheme="majorEastAsia" w:hAnsiTheme="majorHAnsi" w:cstheme="majorBidi"/>
      <w:b/>
      <w:color w:val="297DA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2057"/>
    <w:rPr>
      <w:rFonts w:asciiTheme="majorHAnsi" w:eastAsiaTheme="majorEastAsia" w:hAnsiTheme="majorHAnsi" w:cstheme="majorBidi"/>
      <w:color w:val="297DAF" w:themeColor="accent1" w:themeShade="BF"/>
      <w:sz w:val="24"/>
      <w:szCs w:val="24"/>
    </w:rPr>
  </w:style>
  <w:style w:type="numbering" w:customStyle="1" w:styleId="Stijl1">
    <w:name w:val="Stijl1"/>
    <w:uiPriority w:val="99"/>
    <w:rsid w:val="00405309"/>
    <w:pPr>
      <w:numPr>
        <w:numId w:val="1"/>
      </w:numPr>
    </w:pPr>
  </w:style>
  <w:style w:type="paragraph" w:styleId="ListParagraph">
    <w:name w:val="List Paragraph"/>
    <w:basedOn w:val="Normal"/>
    <w:qFormat/>
    <w:rsid w:val="00591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33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3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F6133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337"/>
    <w:rPr>
      <w:rFonts w:ascii="Arial" w:hAnsi="Arial"/>
    </w:rPr>
  </w:style>
  <w:style w:type="table" w:styleId="ListTable3">
    <w:name w:val="List Table 3"/>
    <w:basedOn w:val="TableNormal"/>
    <w:uiPriority w:val="48"/>
    <w:rsid w:val="00F613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41254"/>
    <w:rPr>
      <w:color w:val="808080"/>
    </w:rPr>
  </w:style>
  <w:style w:type="character" w:customStyle="1" w:styleId="Stijl2">
    <w:name w:val="Stijl2"/>
    <w:basedOn w:val="DefaultParagraphFont"/>
    <w:uiPriority w:val="1"/>
    <w:rsid w:val="00741254"/>
    <w:rPr>
      <w:color w:val="AEAAAA" w:themeColor="background2" w:themeShade="BF"/>
    </w:rPr>
  </w:style>
  <w:style w:type="character" w:customStyle="1" w:styleId="Stijl3">
    <w:name w:val="Stijl3"/>
    <w:basedOn w:val="DefaultParagraphFont"/>
    <w:uiPriority w:val="1"/>
    <w:rsid w:val="00515D8F"/>
    <w:rPr>
      <w:color w:val="auto"/>
    </w:rPr>
  </w:style>
  <w:style w:type="table" w:styleId="TableGrid">
    <w:name w:val="Table Grid"/>
    <w:basedOn w:val="TableNormal"/>
    <w:uiPriority w:val="39"/>
    <w:rsid w:val="00052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52057"/>
    <w:rPr>
      <w:rFonts w:asciiTheme="majorHAnsi" w:eastAsiaTheme="majorEastAsia" w:hAnsiTheme="majorHAnsi" w:cstheme="majorBidi"/>
      <w:i/>
      <w:iCs/>
      <w:color w:val="297DAF" w:themeColor="accent1" w:themeShade="BF"/>
      <w:sz w:val="24"/>
    </w:rPr>
  </w:style>
  <w:style w:type="paragraph" w:customStyle="1" w:styleId="Meerkeuzeopties">
    <w:name w:val="Meerkeuze opties"/>
    <w:basedOn w:val="Normal"/>
    <w:qFormat/>
    <w:rsid w:val="00DF310C"/>
    <w:pPr>
      <w:numPr>
        <w:numId w:val="27"/>
      </w:numPr>
      <w:spacing w:before="40" w:line="240" w:lineRule="auto"/>
      <w:ind w:left="357" w:hanging="357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tr508\AppData\Local\Temp\2019-2020_Examensjabloon_enkel%20vragen.dotx" TargetMode="External"/></Relationships>
</file>

<file path=word/theme/theme1.xml><?xml version="1.0" encoding="utf-8"?>
<a:theme xmlns:a="http://schemas.openxmlformats.org/drawingml/2006/main" name="Kantoorthema">
  <a:themeElements>
    <a:clrScheme name="HOGENT">
      <a:dk1>
        <a:sysClr val="windowText" lastClr="000000"/>
      </a:dk1>
      <a:lt1>
        <a:srgbClr val="FFFFFF"/>
      </a:lt1>
      <a:dk2>
        <a:srgbClr val="000000"/>
      </a:dk2>
      <a:lt2>
        <a:srgbClr val="E7E6E6"/>
      </a:lt2>
      <a:accent1>
        <a:srgbClr val="4CA2D5"/>
      </a:accent1>
      <a:accent2>
        <a:srgbClr val="EF8767"/>
      </a:accent2>
      <a:accent3>
        <a:srgbClr val="F19DA0"/>
      </a:accent3>
      <a:accent4>
        <a:srgbClr val="FABC32"/>
      </a:accent4>
      <a:accent5>
        <a:srgbClr val="A5CA72"/>
      </a:accent5>
      <a:accent6>
        <a:srgbClr val="16B0A5"/>
      </a:accent6>
      <a:hlink>
        <a:srgbClr val="4CA2D5"/>
      </a:hlink>
      <a:folHlink>
        <a:srgbClr val="BB90B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urashare xmlns="3e7cfeea-7355-4f43-9858-d6f56a131c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910827FE51E418C6DF30B3CFE6A45" ma:contentTypeVersion="1" ma:contentTypeDescription="Een nieuw document maken." ma:contentTypeScope="" ma:versionID="dbd6a606ec770a30db32f0137e5b8061">
  <xsd:schema xmlns:xsd="http://www.w3.org/2001/XMLSchema" xmlns:xs="http://www.w3.org/2001/XMLSchema" xmlns:p="http://schemas.microsoft.com/office/2006/metadata/properties" xmlns:ns2="3e7cfeea-7355-4f43-9858-d6f56a131c98" targetNamespace="http://schemas.microsoft.com/office/2006/metadata/properties" ma:root="true" ma:fieldsID="0bbf2dfd27eb03d4c44466a14c6ea408" ns2:_="">
    <xsd:import namespace="3e7cfeea-7355-4f43-9858-d6f56a131c98"/>
    <xsd:element name="properties">
      <xsd:complexType>
        <xsd:sequence>
          <xsd:element name="documentManagement">
            <xsd:complexType>
              <xsd:all>
                <xsd:element ref="ns2:murasha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cfeea-7355-4f43-9858-d6f56a131c98" elementFormDefault="qualified">
    <xsd:import namespace="http://schemas.microsoft.com/office/2006/documentManagement/types"/>
    <xsd:import namespace="http://schemas.microsoft.com/office/infopath/2007/PartnerControls"/>
    <xsd:element name="murashare" ma:index="8" nillable="true" ma:displayName="murashare" ma:internalName="murashar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3B6594-F293-4590-8E91-7DAF66AE2E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81EB68-6A8A-4AE0-BC60-E429D1333D66}">
  <ds:schemaRefs>
    <ds:schemaRef ds:uri="http://schemas.microsoft.com/office/2006/metadata/properties"/>
    <ds:schemaRef ds:uri="http://schemas.microsoft.com/office/infopath/2007/PartnerControls"/>
    <ds:schemaRef ds:uri="3e7cfeea-7355-4f43-9858-d6f56a131c98"/>
  </ds:schemaRefs>
</ds:datastoreItem>
</file>

<file path=customXml/itemProps3.xml><?xml version="1.0" encoding="utf-8"?>
<ds:datastoreItem xmlns:ds="http://schemas.openxmlformats.org/officeDocument/2006/customXml" ds:itemID="{BF0439C5-7640-48D6-BB63-0270C1C1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cfeea-7355-4f43-9858-d6f56a131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9BC5B6-3067-4306-9BDD-E300BFAAF8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2019-2020_Examensjabloon_enkel vragen.dotx</Template>
  <TotalTime>33</TotalTime>
  <Pages>4</Pages>
  <Words>311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Design III - Assignments</vt:lpstr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III - Assignments</dc:title>
  <dc:subject/>
  <dc:creator>Ludwig Stroobant</dc:creator>
  <cp:keywords/>
  <dc:description/>
  <cp:lastModifiedBy>Ludwig Stroobant</cp:lastModifiedBy>
  <cp:revision>15</cp:revision>
  <cp:lastPrinted>2021-05-21T14:05:00Z</cp:lastPrinted>
  <dcterms:created xsi:type="dcterms:W3CDTF">2020-05-24T09:17:00Z</dcterms:created>
  <dcterms:modified xsi:type="dcterms:W3CDTF">2022-03-17T07:53:00Z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0x010100738910827FE51E418C6DF30B3CFE6A45</vt:lpwstr>
  </property>
</Properties>
</file>