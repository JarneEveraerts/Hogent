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1D14" w14:textId="6AE483AF" w:rsidR="004A2697" w:rsidRDefault="004A2697">
      <w:pPr>
        <w:rPr>
          <w:sz w:val="20"/>
          <w:szCs w:val="20"/>
        </w:rPr>
      </w:pPr>
    </w:p>
    <w:p w14:paraId="0E7FCE6A" w14:textId="77777777" w:rsidR="009C7E2B" w:rsidRPr="009C7E2B" w:rsidRDefault="009C7E2B" w:rsidP="009C7E2B">
      <w:pPr>
        <w:shd w:val="clear" w:color="auto" w:fill="FFFFFF"/>
        <w:spacing w:before="75" w:after="300" w:line="240" w:lineRule="auto"/>
        <w:outlineLvl w:val="2"/>
        <w:rPr>
          <w:rFonts w:ascii="Helvetica" w:eastAsia="Times New Roman" w:hAnsi="Helvetica" w:cs="Helvetica"/>
          <w:color w:val="3F4045"/>
          <w:sz w:val="36"/>
          <w:szCs w:val="36"/>
          <w:lang w:eastAsia="nl-BE"/>
        </w:rPr>
      </w:pPr>
      <w:r w:rsidRPr="009C7E2B">
        <w:rPr>
          <w:rFonts w:ascii="Helvetica" w:eastAsia="Times New Roman" w:hAnsi="Helvetica" w:cs="Helvetica"/>
          <w:color w:val="3F4045"/>
          <w:sz w:val="36"/>
          <w:szCs w:val="36"/>
          <w:lang w:eastAsia="nl-BE"/>
        </w:rPr>
        <w:t>Sla dit document op met als bestandsnaam:</w:t>
      </w:r>
    </w:p>
    <w:p w14:paraId="581E6A69" w14:textId="6CB32A31" w:rsidR="009C7E2B" w:rsidRPr="009C7E2B" w:rsidRDefault="00BE7657" w:rsidP="009C7E2B">
      <w:pPr>
        <w:shd w:val="clear" w:color="auto" w:fill="FFFFFF"/>
        <w:spacing w:before="75" w:after="300" w:line="240" w:lineRule="auto"/>
        <w:jc w:val="center"/>
        <w:outlineLvl w:val="2"/>
        <w:rPr>
          <w:rFonts w:ascii="Helvetica" w:eastAsia="Times New Roman" w:hAnsi="Helvetica" w:cs="Helvetica"/>
          <w:color w:val="3F4045"/>
          <w:sz w:val="36"/>
          <w:szCs w:val="36"/>
          <w:lang w:eastAsia="nl-BE"/>
        </w:rPr>
      </w:pPr>
      <w:r>
        <w:rPr>
          <w:rFonts w:ascii="Helvetica" w:eastAsia="Times New Roman" w:hAnsi="Helvetica" w:cs="Helvetica"/>
          <w:color w:val="3F4045"/>
          <w:sz w:val="36"/>
          <w:szCs w:val="36"/>
          <w:lang w:eastAsia="nl-BE"/>
        </w:rPr>
        <w:t>Everaers</w:t>
      </w:r>
      <w:r w:rsidR="009C7E2B" w:rsidRPr="009C7E2B">
        <w:rPr>
          <w:rFonts w:ascii="Helvetica" w:eastAsia="Times New Roman" w:hAnsi="Helvetica" w:cs="Helvetica"/>
          <w:color w:val="3F4045"/>
          <w:sz w:val="36"/>
          <w:szCs w:val="36"/>
          <w:lang w:eastAsia="nl-BE"/>
        </w:rPr>
        <w:t>_</w:t>
      </w:r>
      <w:r>
        <w:rPr>
          <w:rFonts w:ascii="Helvetica" w:eastAsia="Times New Roman" w:hAnsi="Helvetica" w:cs="Helvetica"/>
          <w:color w:val="3F4045"/>
          <w:sz w:val="36"/>
          <w:szCs w:val="36"/>
          <w:lang w:eastAsia="nl-BE"/>
        </w:rPr>
        <w:t>Jarne</w:t>
      </w:r>
      <w:r w:rsidR="009C7E2B" w:rsidRPr="009C7E2B">
        <w:rPr>
          <w:rFonts w:ascii="Helvetica" w:eastAsia="Times New Roman" w:hAnsi="Helvetica" w:cs="Helvetica"/>
          <w:color w:val="3F4045"/>
          <w:sz w:val="36"/>
          <w:szCs w:val="36"/>
          <w:lang w:eastAsia="nl-BE"/>
        </w:rPr>
        <w:t>_SoftSkills.docx</w:t>
      </w:r>
    </w:p>
    <w:p w14:paraId="21E516F0" w14:textId="77777777" w:rsidR="009C7E2B" w:rsidRPr="00BE7657" w:rsidRDefault="009C7E2B" w:rsidP="009C7E2B">
      <w:pPr>
        <w:shd w:val="clear" w:color="auto" w:fill="FFFFFF"/>
        <w:spacing w:before="75" w:after="300" w:line="240" w:lineRule="auto"/>
        <w:outlineLvl w:val="2"/>
        <w:rPr>
          <w:rFonts w:ascii="Helvetica" w:eastAsia="Times New Roman" w:hAnsi="Helvetica" w:cs="Helvetica"/>
          <w:color w:val="3F4045"/>
          <w:sz w:val="36"/>
          <w:szCs w:val="36"/>
          <w:lang w:val="en-US" w:eastAsia="nl-BE"/>
        </w:rPr>
      </w:pPr>
      <w:r w:rsidRPr="00BE7657">
        <w:rPr>
          <w:rFonts w:ascii="Helvetica" w:eastAsia="Times New Roman" w:hAnsi="Helvetica" w:cs="Helvetica"/>
          <w:color w:val="3F4045"/>
          <w:sz w:val="36"/>
          <w:szCs w:val="36"/>
          <w:lang w:val="en-US" w:eastAsia="nl-BE"/>
        </w:rPr>
        <w:t>Les 1 - Soft Skills</w:t>
      </w:r>
    </w:p>
    <w:p w14:paraId="6CADB207" w14:textId="77777777" w:rsidR="009C7E2B" w:rsidRPr="00BE7657" w:rsidRDefault="009C7E2B" w:rsidP="009C7E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4045"/>
          <w:sz w:val="20"/>
          <w:szCs w:val="20"/>
          <w:lang w:val="en-US" w:eastAsia="nl-BE"/>
        </w:rPr>
      </w:pPr>
      <w:r w:rsidRPr="00BE7657">
        <w:rPr>
          <w:rFonts w:ascii="Helvetica" w:eastAsia="Times New Roman" w:hAnsi="Helvetica" w:cs="Helvetica"/>
          <w:color w:val="3F4045"/>
          <w:sz w:val="20"/>
          <w:szCs w:val="20"/>
          <w:lang w:val="en-US" w:eastAsia="nl-BE"/>
        </w:rPr>
        <w:t>Deadline 27/02 om 23:59</w:t>
      </w:r>
    </w:p>
    <w:p w14:paraId="5E93A343" w14:textId="77777777" w:rsidR="009C7E2B" w:rsidRPr="009C7E2B" w:rsidRDefault="009C7E2B" w:rsidP="009C7E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</w:pPr>
      <w:r w:rsidRPr="009C7E2B"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  <w:t>Testyourselfie.eu</w:t>
      </w:r>
    </w:p>
    <w:p w14:paraId="60EB30C2" w14:textId="77777777" w:rsidR="009C7E2B" w:rsidRPr="009C7E2B" w:rsidRDefault="009C7E2B" w:rsidP="009C7E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t>Open de website </w:t>
      </w:r>
      <w:hyperlink r:id="rId11" w:history="1">
        <w:r w:rsidRPr="009C7E2B">
          <w:rPr>
            <w:rFonts w:ascii="Helvetica" w:eastAsia="Times New Roman" w:hAnsi="Helvetica" w:cs="Helvetica"/>
            <w:i/>
            <w:iCs/>
            <w:color w:val="337AB7"/>
            <w:sz w:val="24"/>
            <w:szCs w:val="24"/>
            <w:u w:val="single"/>
            <w:lang w:eastAsia="nl-BE"/>
          </w:rPr>
          <w:t>www.testyours</w:t>
        </w:r>
        <w:r w:rsidRPr="009C7E2B">
          <w:rPr>
            <w:rFonts w:ascii="Helvetica" w:eastAsia="Times New Roman" w:hAnsi="Helvetica" w:cs="Helvetica"/>
            <w:i/>
            <w:iCs/>
            <w:color w:val="337AB7"/>
            <w:sz w:val="24"/>
            <w:szCs w:val="24"/>
            <w:u w:val="single"/>
            <w:lang w:eastAsia="nl-BE"/>
          </w:rPr>
          <w:t>e</w:t>
        </w:r>
        <w:r w:rsidRPr="009C7E2B">
          <w:rPr>
            <w:rFonts w:ascii="Helvetica" w:eastAsia="Times New Roman" w:hAnsi="Helvetica" w:cs="Helvetica"/>
            <w:i/>
            <w:iCs/>
            <w:color w:val="337AB7"/>
            <w:sz w:val="24"/>
            <w:szCs w:val="24"/>
            <w:u w:val="single"/>
            <w:lang w:eastAsia="nl-BE"/>
          </w:rPr>
          <w:t>lfie.eu</w:t>
        </w:r>
      </w:hyperlink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t> en registreer je op deze website.</w:t>
      </w: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br/>
        <w:t>Doorloop de 7 testjes en noteer hieronder telkens jouw score.</w:t>
      </w:r>
    </w:p>
    <w:tbl>
      <w:tblPr>
        <w:tblW w:w="15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3"/>
        <w:gridCol w:w="4938"/>
      </w:tblGrid>
      <w:tr w:rsidR="009C7E2B" w:rsidRPr="009C7E2B" w14:paraId="2CC4EDE6" w14:textId="77777777" w:rsidTr="004924B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A6023" w14:textId="230A4940" w:rsidR="009C7E2B" w:rsidRPr="009C7E2B" w:rsidRDefault="009C7E2B" w:rsidP="009C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Skill 01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:</w:t>
            </w:r>
            <w:r w:rsidR="00BE765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400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/600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6FA81" w14:textId="77777777" w:rsidR="009C7E2B" w:rsidRPr="009C7E2B" w:rsidRDefault="009C7E2B" w:rsidP="009C7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  <w:lang w:eastAsia="nl-BE"/>
              </w:rPr>
              <w:t>... </w:t>
            </w: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/600</w:t>
            </w:r>
          </w:p>
        </w:tc>
      </w:tr>
      <w:tr w:rsidR="009C7E2B" w:rsidRPr="009C7E2B" w14:paraId="671C3C38" w14:textId="77777777" w:rsidTr="004924B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74B87" w14:textId="23E68BBF" w:rsidR="009C7E2B" w:rsidRPr="009C7E2B" w:rsidRDefault="009C7E2B" w:rsidP="009C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Skill 02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: </w:t>
            </w:r>
            <w:r w:rsidR="00BE765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450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/600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92BA5" w14:textId="77777777" w:rsidR="009C7E2B" w:rsidRPr="009C7E2B" w:rsidRDefault="009C7E2B" w:rsidP="009C7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  <w:lang w:eastAsia="nl-BE"/>
              </w:rPr>
              <w:t>... </w:t>
            </w: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/600</w:t>
            </w:r>
          </w:p>
        </w:tc>
      </w:tr>
      <w:tr w:rsidR="009C7E2B" w:rsidRPr="009C7E2B" w14:paraId="3BCDF30E" w14:textId="77777777" w:rsidTr="004924B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F2409" w14:textId="779070D9" w:rsidR="009C7E2B" w:rsidRPr="009C7E2B" w:rsidRDefault="009C7E2B" w:rsidP="009C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Skill 03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: </w:t>
            </w:r>
            <w:r w:rsidR="00BE765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550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/600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63221" w14:textId="77777777" w:rsidR="009C7E2B" w:rsidRPr="009C7E2B" w:rsidRDefault="009C7E2B" w:rsidP="009C7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  <w:lang w:eastAsia="nl-BE"/>
              </w:rPr>
              <w:t>... </w:t>
            </w: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/600</w:t>
            </w:r>
          </w:p>
        </w:tc>
      </w:tr>
      <w:tr w:rsidR="009C7E2B" w:rsidRPr="009C7E2B" w14:paraId="7CF5113C" w14:textId="77777777" w:rsidTr="004924B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23C78" w14:textId="2C9C1EA6" w:rsidR="009C7E2B" w:rsidRPr="009C7E2B" w:rsidRDefault="009C7E2B" w:rsidP="009C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Skill 04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: </w:t>
            </w:r>
            <w:r w:rsidR="00BE765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550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/600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6C65F" w14:textId="77777777" w:rsidR="009C7E2B" w:rsidRPr="009C7E2B" w:rsidRDefault="009C7E2B" w:rsidP="009C7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  <w:lang w:eastAsia="nl-BE"/>
              </w:rPr>
              <w:t>... </w:t>
            </w: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/600</w:t>
            </w:r>
          </w:p>
        </w:tc>
      </w:tr>
      <w:tr w:rsidR="009C7E2B" w:rsidRPr="009C7E2B" w14:paraId="2619CDFF" w14:textId="77777777" w:rsidTr="004924B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32C32" w14:textId="33303E07" w:rsidR="009C7E2B" w:rsidRPr="009C7E2B" w:rsidRDefault="009C7E2B" w:rsidP="009C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Skill 05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:</w:t>
            </w:r>
            <w:r w:rsidR="00BE765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500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/600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36EAD" w14:textId="77777777" w:rsidR="009C7E2B" w:rsidRPr="009C7E2B" w:rsidRDefault="009C7E2B" w:rsidP="009C7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  <w:lang w:eastAsia="nl-BE"/>
              </w:rPr>
              <w:t>... </w:t>
            </w: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/600</w:t>
            </w:r>
          </w:p>
        </w:tc>
      </w:tr>
      <w:tr w:rsidR="009C7E2B" w:rsidRPr="009C7E2B" w14:paraId="4B909DA8" w14:textId="77777777" w:rsidTr="004924B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07FE3" w14:textId="31C64031" w:rsidR="009C7E2B" w:rsidRPr="009C7E2B" w:rsidRDefault="009C7E2B" w:rsidP="009C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Skill 06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: </w:t>
            </w:r>
            <w:r w:rsidR="00BE765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500 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/600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6EF8B" w14:textId="77777777" w:rsidR="009C7E2B" w:rsidRPr="009C7E2B" w:rsidRDefault="009C7E2B" w:rsidP="009C7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  <w:lang w:eastAsia="nl-BE"/>
              </w:rPr>
              <w:t>... </w:t>
            </w: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/600</w:t>
            </w:r>
          </w:p>
        </w:tc>
      </w:tr>
      <w:tr w:rsidR="009C7E2B" w:rsidRPr="009C7E2B" w14:paraId="23E1C8D1" w14:textId="77777777" w:rsidTr="004924B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D211C" w14:textId="473C728F" w:rsidR="009C7E2B" w:rsidRPr="009C7E2B" w:rsidRDefault="009C7E2B" w:rsidP="009C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Skill 07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: </w:t>
            </w:r>
            <w:r w:rsidR="00BE765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450 </w:t>
            </w:r>
            <w:r w:rsidR="00A46B76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/600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BD1F0" w14:textId="77777777" w:rsidR="009C7E2B" w:rsidRPr="009C7E2B" w:rsidRDefault="009C7E2B" w:rsidP="009C7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9C7E2B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  <w:lang w:eastAsia="nl-BE"/>
              </w:rPr>
              <w:t>... </w:t>
            </w:r>
            <w:r w:rsidRPr="009C7E2B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/600</w:t>
            </w:r>
          </w:p>
        </w:tc>
      </w:tr>
    </w:tbl>
    <w:p w14:paraId="27E1D198" w14:textId="77777777" w:rsidR="009C7E2B" w:rsidRPr="009C7E2B" w:rsidRDefault="009C7E2B" w:rsidP="009C7E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</w:pPr>
      <w:r w:rsidRPr="009C7E2B"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  <w:t>Jouw sterke punten</w:t>
      </w:r>
    </w:p>
    <w:p w14:paraId="1D327BA1" w14:textId="3A234B0A" w:rsidR="009C7E2B" w:rsidRPr="009C7E2B" w:rsidRDefault="00BE7657" w:rsidP="009C7E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Leergierig</w:t>
      </w:r>
    </w:p>
    <w:p w14:paraId="34BD86F0" w14:textId="7223A4A9" w:rsidR="009C7E2B" w:rsidRPr="009C7E2B" w:rsidRDefault="00BE7657" w:rsidP="009C7E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BE7657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Stressbestendig</w:t>
      </w:r>
      <w:r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  <w:t xml:space="preserve"> </w:t>
      </w:r>
    </w:p>
    <w:p w14:paraId="65EE688C" w14:textId="704E26C1" w:rsidR="009C7E2B" w:rsidRPr="009C7E2B" w:rsidRDefault="00BE7657" w:rsidP="009C7E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 xml:space="preserve">Punctueel </w:t>
      </w:r>
    </w:p>
    <w:p w14:paraId="062DA804" w14:textId="77777777" w:rsidR="009C7E2B" w:rsidRPr="009C7E2B" w:rsidRDefault="009C7E2B" w:rsidP="009C7E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</w:pPr>
      <w:r w:rsidRPr="009C7E2B"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  <w:t>Jouw werkpunten</w:t>
      </w:r>
    </w:p>
    <w:p w14:paraId="20935D2C" w14:textId="601EFF8E" w:rsidR="009C7E2B" w:rsidRPr="009C7E2B" w:rsidRDefault="00BE7657" w:rsidP="009C7E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 xml:space="preserve">Vergeetachtig </w:t>
      </w:r>
    </w:p>
    <w:p w14:paraId="506A31E8" w14:textId="1D60163E" w:rsidR="009C7E2B" w:rsidRPr="009C7E2B" w:rsidRDefault="00BE7657" w:rsidP="009C7E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 xml:space="preserve">Concentratie </w:t>
      </w:r>
    </w:p>
    <w:p w14:paraId="150971B8" w14:textId="357F3523" w:rsidR="009C7E2B" w:rsidRPr="009C7E2B" w:rsidRDefault="009C7E2B" w:rsidP="009C7E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</w:p>
    <w:p w14:paraId="265C4A8E" w14:textId="77777777" w:rsidR="009C7E2B" w:rsidRPr="009C7E2B" w:rsidRDefault="009C7E2B" w:rsidP="009C7E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</w:pPr>
      <w:r w:rsidRPr="009C7E2B"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  <w:t>Jouw eigen elevator pitch </w:t>
      </w:r>
    </w:p>
    <w:p w14:paraId="3DA4F198" w14:textId="77777777" w:rsidR="009C7E2B" w:rsidRPr="009C7E2B" w:rsidRDefault="009C7E2B" w:rsidP="009C7E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t>Het is tijd om aan de slag te gaan met jouw eigen elevator pitch. Daarvoor kan je onderstaande sjabloon gebruiken.</w:t>
      </w: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br/>
        <w:t>Bouw je verhaal op aan de hand van de onderstaande elementen van een goede pitch:</w:t>
      </w:r>
    </w:p>
    <w:p w14:paraId="7BD51D0C" w14:textId="663DDB52" w:rsidR="009C7E2B" w:rsidRPr="009C7E2B" w:rsidRDefault="009C7E2B" w:rsidP="009C7E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Ik ben</w:t>
      </w:r>
      <w:r w:rsidR="00BE7657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 xml:space="preserve"> Jarne Everaerts student hogent</w:t>
      </w:r>
    </w:p>
    <w:p w14:paraId="39C8447B" w14:textId="0D597FC8" w:rsidR="009C7E2B" w:rsidRPr="009C7E2B" w:rsidRDefault="009C7E2B" w:rsidP="009C7E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Mijn sterkte</w:t>
      </w:r>
      <w:r w:rsidR="00BE7657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s zijn leergierigheid en punctueel zijn</w:t>
      </w:r>
    </w:p>
    <w:p w14:paraId="52F7E48B" w14:textId="63C2F40A" w:rsidR="009C7E2B" w:rsidRPr="009C7E2B" w:rsidRDefault="009C7E2B" w:rsidP="009C7E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Zodat zij</w:t>
      </w:r>
      <w:r w:rsidR="00BE7657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 xml:space="preserve"> minder tijd moeten spenderen mij dingen aan te leren</w:t>
      </w:r>
    </w:p>
    <w:p w14:paraId="0B079BBD" w14:textId="77777777" w:rsidR="009C7E2B" w:rsidRPr="009C7E2B" w:rsidRDefault="009C7E2B" w:rsidP="009C7E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Hoe zit dat bij jullie? Wat doe jij? Hoe kan ik hiermee helpen? (de vraag waarmee je de conversatie voortzet of wat jij zelf zoekt)</w:t>
      </w:r>
    </w:p>
    <w:p w14:paraId="3DEE6313" w14:textId="77777777" w:rsidR="009C7E2B" w:rsidRPr="009C7E2B" w:rsidRDefault="009C7E2B" w:rsidP="009C7E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</w:pPr>
      <w:r w:rsidRPr="009C7E2B"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  <w:lastRenderedPageBreak/>
        <w:t>Waar zie jij jezelf in 5 jaar?</w:t>
      </w:r>
    </w:p>
    <w:p w14:paraId="7D5B9954" w14:textId="77777777" w:rsidR="009C7E2B" w:rsidRPr="009C7E2B" w:rsidRDefault="009C7E2B" w:rsidP="009C7E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t>Noteer hier kort waar jij graag jezelf wil zien binnen 5 jaar.</w:t>
      </w: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br/>
        <w:t>Welke ervaringen of vaardigheden zou je hiervoor nodig hebben?</w:t>
      </w:r>
    </w:p>
    <w:p w14:paraId="3E162C05" w14:textId="78E96638" w:rsidR="009C7E2B" w:rsidRPr="009C7E2B" w:rsidRDefault="00BE7657" w:rsidP="009C7E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  <w:t>Als programmeur bij een bedrijf. Geen zorgen om geld en een gezellig stulpje</w:t>
      </w:r>
      <w:r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  <w:br/>
        <w:t>een hoger diploma</w:t>
      </w:r>
    </w:p>
    <w:p w14:paraId="73A38312" w14:textId="77777777" w:rsidR="009C7E2B" w:rsidRPr="009C7E2B" w:rsidRDefault="009C7E2B" w:rsidP="009C7E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</w:pPr>
      <w:r w:rsidRPr="009C7E2B"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  <w:t>Echt niet OK!: Op het werk</w:t>
      </w:r>
    </w:p>
    <w:p w14:paraId="62E83FC6" w14:textId="77777777" w:rsidR="009C7E2B" w:rsidRPr="009C7E2B" w:rsidRDefault="009C7E2B" w:rsidP="009C7E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t>‘Echt niet OK!’  is een humoristisch programma van productiehuis deMensen over de ongeschreven regels van goede en slechte manieren.</w:t>
      </w:r>
    </w:p>
    <w:p w14:paraId="02E3810D" w14:textId="77777777" w:rsidR="009C7E2B" w:rsidRPr="009C7E2B" w:rsidRDefault="009C7E2B" w:rsidP="009C7E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t>Bekijk het aandachtig het deel van het fragment over solliciteren.</w:t>
      </w:r>
    </w:p>
    <w:p w14:paraId="6CDA7556" w14:textId="77777777" w:rsidR="009C7E2B" w:rsidRPr="009C7E2B" w:rsidRDefault="009C7E2B" w:rsidP="009C7E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t>Waarop moet je letten tijdens een sollicitatiegesprek: formuleer de 8 tips, verklaar indien nodig.                </w:t>
      </w:r>
      <w:r w:rsidRPr="009C7E2B"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  <w:br/>
        <w:t> </w:t>
      </w:r>
    </w:p>
    <w:p w14:paraId="13D44521" w14:textId="4F248B1C" w:rsidR="009C7E2B" w:rsidRPr="009C7E2B" w:rsidRDefault="00BE7657" w:rsidP="009C7E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Juist taalgebruik</w:t>
      </w:r>
    </w:p>
    <w:p w14:paraId="516CC825" w14:textId="618E3407" w:rsidR="009C7E2B" w:rsidRPr="009C7E2B" w:rsidRDefault="00BE7657" w:rsidP="009C7E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 xml:space="preserve">Gepaste klederdracht </w:t>
      </w:r>
    </w:p>
    <w:p w14:paraId="55472661" w14:textId="5CB086B8" w:rsidR="009C7E2B" w:rsidRPr="009C7E2B" w:rsidRDefault="00BE7657" w:rsidP="009C7E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Hygiëne</w:t>
      </w:r>
    </w:p>
    <w:p w14:paraId="25984982" w14:textId="117412C3" w:rsidR="009C7E2B" w:rsidRPr="009C7E2B" w:rsidRDefault="00FB336B" w:rsidP="009C7E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Omgang met de medewerkers/baas</w:t>
      </w:r>
    </w:p>
    <w:p w14:paraId="5E48B3C7" w14:textId="3417B86C" w:rsidR="009C7E2B" w:rsidRPr="009C7E2B" w:rsidRDefault="009C7E2B" w:rsidP="009C7E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</w:p>
    <w:p w14:paraId="2625B1EF" w14:textId="77777777" w:rsidR="009C7E2B" w:rsidRPr="009C7E2B" w:rsidRDefault="009C7E2B" w:rsidP="009C7E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...</w:t>
      </w:r>
    </w:p>
    <w:p w14:paraId="0F27F319" w14:textId="77777777" w:rsidR="009C7E2B" w:rsidRPr="009C7E2B" w:rsidRDefault="009C7E2B" w:rsidP="009C7E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...</w:t>
      </w:r>
    </w:p>
    <w:p w14:paraId="0AA5AE52" w14:textId="77777777" w:rsidR="009C7E2B" w:rsidRPr="009C7E2B" w:rsidRDefault="009C7E2B" w:rsidP="009C7E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...</w:t>
      </w:r>
    </w:p>
    <w:p w14:paraId="111D4806" w14:textId="77777777" w:rsidR="009C7E2B" w:rsidRPr="009C7E2B" w:rsidRDefault="009C7E2B" w:rsidP="009C7E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</w:pPr>
      <w:r w:rsidRPr="009C7E2B"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  <w:t>Persoonlijkheidstest</w:t>
      </w:r>
    </w:p>
    <w:p w14:paraId="2B60C58E" w14:textId="77777777" w:rsidR="009C7E2B" w:rsidRPr="009C7E2B" w:rsidRDefault="009C7E2B" w:rsidP="009C7E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t>Surf naar </w:t>
      </w:r>
      <w:hyperlink r:id="rId12" w:history="1">
        <w:r w:rsidRPr="009C7E2B">
          <w:rPr>
            <w:rFonts w:ascii="Helvetica" w:eastAsia="Times New Roman" w:hAnsi="Helvetica" w:cs="Helvetica"/>
            <w:i/>
            <w:iCs/>
            <w:color w:val="337AB7"/>
            <w:sz w:val="24"/>
            <w:szCs w:val="24"/>
            <w:u w:val="single"/>
            <w:lang w:eastAsia="nl-BE"/>
          </w:rPr>
          <w:t>https://www.16personalities.com/</w:t>
        </w:r>
        <w:r w:rsidRPr="009C7E2B">
          <w:rPr>
            <w:rFonts w:ascii="Helvetica" w:eastAsia="Times New Roman" w:hAnsi="Helvetica" w:cs="Helvetica"/>
            <w:i/>
            <w:iCs/>
            <w:color w:val="337AB7"/>
            <w:sz w:val="24"/>
            <w:szCs w:val="24"/>
            <w:u w:val="single"/>
            <w:lang w:eastAsia="nl-BE"/>
          </w:rPr>
          <w:t>n</w:t>
        </w:r>
        <w:r w:rsidRPr="009C7E2B">
          <w:rPr>
            <w:rFonts w:ascii="Helvetica" w:eastAsia="Times New Roman" w:hAnsi="Helvetica" w:cs="Helvetica"/>
            <w:i/>
            <w:iCs/>
            <w:color w:val="337AB7"/>
            <w:sz w:val="24"/>
            <w:szCs w:val="24"/>
            <w:u w:val="single"/>
            <w:lang w:eastAsia="nl-BE"/>
          </w:rPr>
          <w:t>l/persoonlijkheidstest</w:t>
        </w:r>
      </w:hyperlink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br/>
        <w:t>Hier krijgt je in minder dan 12 minuten een concrete beschrijving van wie je bent en waarom je de dingen doet zoals je ze doet.</w:t>
      </w: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br/>
        <w:t>Maak een schermafbeelding van het resultaat en voeg deze toe aan dit bestand.</w:t>
      </w:r>
    </w:p>
    <w:p w14:paraId="202B4C3D" w14:textId="77777777" w:rsidR="00D1554B" w:rsidRDefault="00D1554B" w:rsidP="009C7E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</w:pPr>
      <w:r w:rsidRPr="00D1554B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drawing>
          <wp:inline distT="0" distB="0" distL="0" distR="0" wp14:anchorId="55BF4917" wp14:editId="2240CE26">
            <wp:extent cx="6188710" cy="2835910"/>
            <wp:effectExtent l="0" t="0" r="254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2417" w14:textId="2B315F8C" w:rsidR="009C7E2B" w:rsidRPr="009C7E2B" w:rsidRDefault="009C7E2B" w:rsidP="009C7E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</w:pPr>
      <w:r w:rsidRPr="009C7E2B">
        <w:rPr>
          <w:rFonts w:ascii="inherit" w:eastAsia="Times New Roman" w:hAnsi="inherit" w:cs="Helvetica"/>
          <w:color w:val="3F4045"/>
          <w:sz w:val="45"/>
          <w:szCs w:val="45"/>
          <w:lang w:eastAsia="nl-BE"/>
        </w:rPr>
        <w:lastRenderedPageBreak/>
        <w:t>Vacature</w:t>
      </w:r>
    </w:p>
    <w:p w14:paraId="6F548E6C" w14:textId="77777777" w:rsidR="009C7E2B" w:rsidRPr="009C7E2B" w:rsidRDefault="009C7E2B" w:rsidP="009C7E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t>Ga op zoek naar een geschikte vacature waarop je na het afstuderen van deze richting voor zou willen en kunnen solliciteren.</w:t>
      </w:r>
      <w:r w:rsidRPr="009C7E2B"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  <w:br/>
      </w:r>
      <w:r w:rsidRPr="009C7E2B">
        <w:rPr>
          <w:rFonts w:ascii="Helvetica" w:eastAsia="Times New Roman" w:hAnsi="Helvetica" w:cs="Helvetica"/>
          <w:i/>
          <w:iCs/>
          <w:color w:val="3F4045"/>
          <w:sz w:val="20"/>
          <w:szCs w:val="20"/>
          <w:lang w:eastAsia="nl-BE"/>
        </w:rPr>
        <w:t>Voeg hier de schermafbeelding van de vacature toe.</w:t>
      </w:r>
    </w:p>
    <w:p w14:paraId="19E8C00B" w14:textId="38F5353C" w:rsidR="009C7E2B" w:rsidRPr="009C7E2B" w:rsidRDefault="009C7E2B" w:rsidP="009C7E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F4045"/>
          <w:sz w:val="20"/>
          <w:szCs w:val="20"/>
          <w:lang w:eastAsia="nl-BE"/>
        </w:rPr>
      </w:pPr>
      <w:r w:rsidRPr="009C7E2B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t>... schermafbeelding toevoegen hier ...</w:t>
      </w:r>
      <w:r w:rsidR="00FB336B" w:rsidRPr="00FB336B">
        <w:rPr>
          <w:noProof/>
        </w:rPr>
        <w:t xml:space="preserve"> </w:t>
      </w:r>
      <w:r w:rsidR="00FB336B" w:rsidRPr="00FB336B">
        <w:rPr>
          <w:rFonts w:ascii="Consolas" w:eastAsia="Times New Roman" w:hAnsi="Consolas" w:cs="Courier New"/>
          <w:color w:val="C7254E"/>
          <w:sz w:val="18"/>
          <w:szCs w:val="18"/>
          <w:shd w:val="clear" w:color="auto" w:fill="F9F2F4"/>
          <w:lang w:eastAsia="nl-BE"/>
        </w:rPr>
        <w:drawing>
          <wp:inline distT="0" distB="0" distL="0" distR="0" wp14:anchorId="19DFA5AC" wp14:editId="77DC7BDD">
            <wp:extent cx="6188710" cy="2835910"/>
            <wp:effectExtent l="0" t="0" r="254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34C0" w14:textId="77777777" w:rsidR="009C7E2B" w:rsidRPr="009C7E2B" w:rsidRDefault="009C7E2B" w:rsidP="009C7E2B">
      <w:pPr>
        <w:rPr>
          <w:rFonts w:ascii="Calibri" w:eastAsia="Calibri" w:hAnsi="Calibri" w:cs="Times New Roman"/>
        </w:rPr>
      </w:pPr>
      <w:r w:rsidRPr="009C7E2B">
        <w:rPr>
          <w:rFonts w:ascii="Calibri" w:eastAsia="Calibri" w:hAnsi="Calibri" w:cs="Times New Roman"/>
        </w:rPr>
        <w:t xml:space="preserve"> </w:t>
      </w:r>
    </w:p>
    <w:p w14:paraId="5B9CBC65" w14:textId="77777777" w:rsidR="00905D9E" w:rsidRDefault="00905D9E">
      <w:pPr>
        <w:rPr>
          <w:sz w:val="20"/>
          <w:szCs w:val="20"/>
        </w:rPr>
      </w:pPr>
    </w:p>
    <w:sectPr w:rsidR="00905D9E" w:rsidSect="00905D9E">
      <w:headerReference w:type="default" r:id="rId15"/>
      <w:footerReference w:type="default" r:id="rId16"/>
      <w:pgSz w:w="11906" w:h="16838"/>
      <w:pgMar w:top="1276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60296" w14:textId="77777777" w:rsidR="006F2BE7" w:rsidRDefault="006F2BE7" w:rsidP="00F61337">
      <w:pPr>
        <w:spacing w:after="0" w:line="240" w:lineRule="auto"/>
      </w:pPr>
      <w:r>
        <w:separator/>
      </w:r>
    </w:p>
  </w:endnote>
  <w:endnote w:type="continuationSeparator" w:id="0">
    <w:p w14:paraId="599920EE" w14:textId="77777777" w:rsidR="006F2BE7" w:rsidRDefault="006F2BE7" w:rsidP="00F61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2"/>
      <w:gridCol w:w="2830"/>
    </w:tblGrid>
    <w:tr w:rsidR="00905D9E" w:rsidRPr="00905D9E" w14:paraId="0A27D25D" w14:textId="77777777" w:rsidTr="001C36CA">
      <w:tc>
        <w:tcPr>
          <w:tcW w:w="6232" w:type="dxa"/>
          <w:vAlign w:val="bottom"/>
        </w:tcPr>
        <w:p w14:paraId="1BF66207" w14:textId="0080AB1F" w:rsidR="00905D9E" w:rsidRPr="00905D9E" w:rsidRDefault="00401140" w:rsidP="00905D9E">
          <w:pPr>
            <w:tabs>
              <w:tab w:val="center" w:pos="4536"/>
              <w:tab w:val="right" w:pos="9072"/>
            </w:tabs>
          </w:pPr>
          <w:fldSimple w:instr=" FILENAME \* MERGEFORMAT ">
            <w:r w:rsidR="00A46B76">
              <w:rPr>
                <w:noProof/>
              </w:rPr>
              <w:t>Opdracht Soft Skills.docx</w:t>
            </w:r>
          </w:fldSimple>
        </w:p>
        <w:p w14:paraId="0C64F576" w14:textId="77777777" w:rsidR="00905D9E" w:rsidRPr="00905D9E" w:rsidRDefault="00905D9E" w:rsidP="00905D9E">
          <w:pPr>
            <w:tabs>
              <w:tab w:val="center" w:pos="4703"/>
              <w:tab w:val="right" w:pos="9406"/>
            </w:tabs>
            <w:rPr>
              <w:rFonts w:ascii="Calibri Light" w:eastAsia="Calibri" w:hAnsi="Calibri Light" w:cs="Times New Roman"/>
            </w:rPr>
          </w:pPr>
        </w:p>
      </w:tc>
      <w:tc>
        <w:tcPr>
          <w:tcW w:w="2830" w:type="dxa"/>
        </w:tcPr>
        <w:p w14:paraId="18297986" w14:textId="77777777" w:rsidR="00905D9E" w:rsidRPr="00905D9E" w:rsidRDefault="00905D9E" w:rsidP="00905D9E">
          <w:pPr>
            <w:tabs>
              <w:tab w:val="center" w:pos="4703"/>
              <w:tab w:val="right" w:pos="9406"/>
            </w:tabs>
            <w:jc w:val="right"/>
            <w:rPr>
              <w:rFonts w:ascii="Calibri Light" w:eastAsia="Calibri" w:hAnsi="Calibri Light" w:cs="Times New Roman"/>
            </w:rPr>
          </w:pPr>
          <w:r w:rsidRPr="00905D9E">
            <w:rPr>
              <w:rFonts w:ascii="Calibri Light" w:eastAsia="Calibri" w:hAnsi="Calibri Light" w:cs="Times New Roman"/>
              <w:noProof/>
              <w:lang w:val="en-US"/>
            </w:rPr>
            <w:drawing>
              <wp:inline distT="0" distB="0" distL="0" distR="0" wp14:anchorId="34BDF49B" wp14:editId="765DA856">
                <wp:extent cx="1061085" cy="598170"/>
                <wp:effectExtent l="0" t="0" r="5715" b="0"/>
                <wp:docPr id="6" name="Afbeelding 2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beelding 24" descr="Text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085" cy="59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28916F" w14:textId="77777777" w:rsidR="00905D9E" w:rsidRDefault="00905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22BB" w14:textId="77777777" w:rsidR="006F2BE7" w:rsidRDefault="006F2BE7" w:rsidP="00F61337">
      <w:pPr>
        <w:spacing w:after="0" w:line="240" w:lineRule="auto"/>
      </w:pPr>
      <w:r>
        <w:separator/>
      </w:r>
    </w:p>
  </w:footnote>
  <w:footnote w:type="continuationSeparator" w:id="0">
    <w:p w14:paraId="1A3A8A8C" w14:textId="77777777" w:rsidR="006F2BE7" w:rsidRDefault="006F2BE7" w:rsidP="00F61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89EB" w14:textId="5F348D54" w:rsidR="00F6556B" w:rsidRPr="00DC171D" w:rsidRDefault="00905D9E" w:rsidP="00905D9E">
    <w:pPr>
      <w:pStyle w:val="Header"/>
      <w:jc w:val="right"/>
      <w:rPr>
        <w:b/>
        <w:bCs/>
        <w:sz w:val="28"/>
        <w:szCs w:val="28"/>
      </w:rPr>
    </w:pPr>
    <w:r>
      <w:t xml:space="preserve">Pagina </w:t>
    </w:r>
    <w:r>
      <w:rPr>
        <w:b/>
        <w:bCs/>
        <w:sz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</w:rPr>
      <w:fldChar w:fldCharType="separate"/>
    </w:r>
    <w:r>
      <w:rPr>
        <w:b/>
        <w:bCs/>
        <w:sz w:val="24"/>
      </w:rPr>
      <w:t>3</w:t>
    </w:r>
    <w:r>
      <w:rPr>
        <w:b/>
        <w:bCs/>
        <w:sz w:val="24"/>
      </w:rPr>
      <w:fldChar w:fldCharType="end"/>
    </w:r>
    <w:r>
      <w:t xml:space="preserve"> van </w:t>
    </w:r>
    <w:r>
      <w:rPr>
        <w:b/>
        <w:bCs/>
        <w:sz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</w:rPr>
      <w:fldChar w:fldCharType="separate"/>
    </w:r>
    <w:r>
      <w:rPr>
        <w:b/>
        <w:bCs/>
        <w:sz w:val="24"/>
      </w:rPr>
      <w:t>5</w:t>
    </w:r>
    <w:r>
      <w:rPr>
        <w:b/>
        <w:bCs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011F"/>
    <w:multiLevelType w:val="multilevel"/>
    <w:tmpl w:val="1E420D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651555"/>
    <w:multiLevelType w:val="multilevel"/>
    <w:tmpl w:val="001E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63FB4"/>
    <w:multiLevelType w:val="multilevel"/>
    <w:tmpl w:val="1F2A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6C6ED6"/>
    <w:multiLevelType w:val="multilevel"/>
    <w:tmpl w:val="9816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D5D85"/>
    <w:multiLevelType w:val="multilevel"/>
    <w:tmpl w:val="F470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F2606"/>
    <w:multiLevelType w:val="hybridMultilevel"/>
    <w:tmpl w:val="A596F102"/>
    <w:lvl w:ilvl="0" w:tplc="0B1203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B4456DB"/>
    <w:multiLevelType w:val="multilevel"/>
    <w:tmpl w:val="C38ECD28"/>
    <w:lvl w:ilvl="0">
      <w:start w:val="1"/>
      <w:numFmt w:val="bullet"/>
      <w:lvlText w:val=""/>
      <w:lvlJc w:val="left"/>
      <w:pPr>
        <w:tabs>
          <w:tab w:val="num" w:pos="330"/>
        </w:tabs>
        <w:ind w:left="3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86A75"/>
    <w:multiLevelType w:val="hybridMultilevel"/>
    <w:tmpl w:val="D326F790"/>
    <w:lvl w:ilvl="0" w:tplc="08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87D06"/>
    <w:multiLevelType w:val="multilevel"/>
    <w:tmpl w:val="28BE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6466028"/>
    <w:multiLevelType w:val="hybridMultilevel"/>
    <w:tmpl w:val="3FE0DF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11F8D"/>
    <w:multiLevelType w:val="multilevel"/>
    <w:tmpl w:val="50B8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1679BF"/>
    <w:multiLevelType w:val="multilevel"/>
    <w:tmpl w:val="7E0AD0E0"/>
    <w:styleLink w:val="Stijl1"/>
    <w:lvl w:ilvl="0">
      <w:start w:val="1"/>
      <w:numFmt w:val="none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FF779AE"/>
    <w:multiLevelType w:val="hybridMultilevel"/>
    <w:tmpl w:val="770A5DB8"/>
    <w:lvl w:ilvl="0" w:tplc="B86EE8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3"/>
  </w:num>
  <w:num w:numId="4">
    <w:abstractNumId w:val="9"/>
  </w:num>
  <w:num w:numId="5">
    <w:abstractNumId w:val="13"/>
  </w:num>
  <w:num w:numId="6">
    <w:abstractNumId w:val="0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6"/>
  </w:num>
  <w:num w:numId="14">
    <w:abstractNumId w:val="1"/>
  </w:num>
  <w:num w:numId="15">
    <w:abstractNumId w:val="3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56"/>
    <w:rsid w:val="00037D54"/>
    <w:rsid w:val="00074616"/>
    <w:rsid w:val="000E16ED"/>
    <w:rsid w:val="0011469E"/>
    <w:rsid w:val="00121B1F"/>
    <w:rsid w:val="00133A25"/>
    <w:rsid w:val="00182090"/>
    <w:rsid w:val="0018554C"/>
    <w:rsid w:val="00196946"/>
    <w:rsid w:val="00197820"/>
    <w:rsid w:val="001C3804"/>
    <w:rsid w:val="001D18C5"/>
    <w:rsid w:val="00206C29"/>
    <w:rsid w:val="0021114F"/>
    <w:rsid w:val="00220639"/>
    <w:rsid w:val="00225F5B"/>
    <w:rsid w:val="00260128"/>
    <w:rsid w:val="00260F08"/>
    <w:rsid w:val="00266C23"/>
    <w:rsid w:val="00272224"/>
    <w:rsid w:val="002C08D2"/>
    <w:rsid w:val="002C2012"/>
    <w:rsid w:val="00314710"/>
    <w:rsid w:val="00320A1E"/>
    <w:rsid w:val="003215F2"/>
    <w:rsid w:val="00331D93"/>
    <w:rsid w:val="00335711"/>
    <w:rsid w:val="00346B6F"/>
    <w:rsid w:val="00401140"/>
    <w:rsid w:val="00405309"/>
    <w:rsid w:val="00415A8A"/>
    <w:rsid w:val="00424EA2"/>
    <w:rsid w:val="004543F8"/>
    <w:rsid w:val="004A2697"/>
    <w:rsid w:val="00514026"/>
    <w:rsid w:val="0051421E"/>
    <w:rsid w:val="00515D8F"/>
    <w:rsid w:val="00524AB3"/>
    <w:rsid w:val="00540C46"/>
    <w:rsid w:val="0058581F"/>
    <w:rsid w:val="00591396"/>
    <w:rsid w:val="00593657"/>
    <w:rsid w:val="005C3A42"/>
    <w:rsid w:val="005D76E3"/>
    <w:rsid w:val="00673EC9"/>
    <w:rsid w:val="006777EB"/>
    <w:rsid w:val="00680A36"/>
    <w:rsid w:val="00683285"/>
    <w:rsid w:val="006F2BE7"/>
    <w:rsid w:val="007119A0"/>
    <w:rsid w:val="00741254"/>
    <w:rsid w:val="007863F8"/>
    <w:rsid w:val="00791B27"/>
    <w:rsid w:val="007A22A3"/>
    <w:rsid w:val="007A40BA"/>
    <w:rsid w:val="007A78FF"/>
    <w:rsid w:val="007C02EF"/>
    <w:rsid w:val="00827C09"/>
    <w:rsid w:val="00831CE9"/>
    <w:rsid w:val="008C0675"/>
    <w:rsid w:val="008D7C5B"/>
    <w:rsid w:val="008F6D93"/>
    <w:rsid w:val="009011E7"/>
    <w:rsid w:val="00905D9E"/>
    <w:rsid w:val="00922F3C"/>
    <w:rsid w:val="00934EDC"/>
    <w:rsid w:val="00942974"/>
    <w:rsid w:val="009C0E89"/>
    <w:rsid w:val="009C4B2E"/>
    <w:rsid w:val="009C7E2B"/>
    <w:rsid w:val="009E6AD5"/>
    <w:rsid w:val="00A02EFF"/>
    <w:rsid w:val="00A12F85"/>
    <w:rsid w:val="00A46B76"/>
    <w:rsid w:val="00A6440E"/>
    <w:rsid w:val="00A65911"/>
    <w:rsid w:val="00A7439D"/>
    <w:rsid w:val="00AA283B"/>
    <w:rsid w:val="00AA369F"/>
    <w:rsid w:val="00B258D7"/>
    <w:rsid w:val="00B25D44"/>
    <w:rsid w:val="00B9116C"/>
    <w:rsid w:val="00B96ED1"/>
    <w:rsid w:val="00BC02E8"/>
    <w:rsid w:val="00BC04DF"/>
    <w:rsid w:val="00BC08D1"/>
    <w:rsid w:val="00BE7657"/>
    <w:rsid w:val="00BF31D4"/>
    <w:rsid w:val="00C049FF"/>
    <w:rsid w:val="00C3396D"/>
    <w:rsid w:val="00CC196B"/>
    <w:rsid w:val="00D1554B"/>
    <w:rsid w:val="00D34454"/>
    <w:rsid w:val="00D76E4B"/>
    <w:rsid w:val="00DC171D"/>
    <w:rsid w:val="00E25BC6"/>
    <w:rsid w:val="00E31FBF"/>
    <w:rsid w:val="00E91754"/>
    <w:rsid w:val="00EB018F"/>
    <w:rsid w:val="00EE335C"/>
    <w:rsid w:val="00EE5143"/>
    <w:rsid w:val="00EE6371"/>
    <w:rsid w:val="00F02ACA"/>
    <w:rsid w:val="00F16EEF"/>
    <w:rsid w:val="00F2705E"/>
    <w:rsid w:val="00F61337"/>
    <w:rsid w:val="00F6556B"/>
    <w:rsid w:val="00F72BF6"/>
    <w:rsid w:val="00F84C7E"/>
    <w:rsid w:val="00FA7956"/>
    <w:rsid w:val="00FB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DD8033"/>
  <w15:chartTrackingRefBased/>
  <w15:docId w15:val="{7BAB2E39-2738-49FE-8E59-94B96014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39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335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48"/>
      <w:szCs w:val="32"/>
      <w:u w:val="single"/>
    </w:rPr>
  </w:style>
  <w:style w:type="paragraph" w:styleId="Heading2">
    <w:name w:val="heading 2"/>
    <w:basedOn w:val="Normal"/>
    <w:next w:val="Code"/>
    <w:link w:val="Heading2Char"/>
    <w:autoRedefine/>
    <w:uiPriority w:val="9"/>
    <w:unhideWhenUsed/>
    <w:qFormat/>
    <w:rsid w:val="00206C2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sz w:val="36"/>
      <w:szCs w:val="26"/>
      <w:u w:val="single"/>
    </w:rPr>
  </w:style>
  <w:style w:type="paragraph" w:styleId="Heading3">
    <w:name w:val="heading 3"/>
    <w:basedOn w:val="Normal"/>
    <w:next w:val="Code"/>
    <w:link w:val="Heading3Char"/>
    <w:autoRedefine/>
    <w:uiPriority w:val="9"/>
    <w:unhideWhenUsed/>
    <w:qFormat/>
    <w:rsid w:val="00424EA2"/>
    <w:pPr>
      <w:keepNext/>
      <w:keepLines/>
      <w:shd w:val="clear" w:color="auto" w:fill="FFFF00"/>
      <w:spacing w:before="240" w:after="120"/>
      <w:outlineLvl w:val="2"/>
    </w:pPr>
    <w:rPr>
      <w:rFonts w:asciiTheme="majorHAnsi" w:eastAsiaTheme="majorEastAsia" w:hAnsiTheme="majorHAnsi" w:cstheme="majorBidi"/>
      <w:b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91396"/>
    <w:pPr>
      <w:spacing w:before="4200" w:after="0" w:line="240" w:lineRule="auto"/>
      <w:contextualSpacing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396"/>
    <w:rPr>
      <w:rFonts w:ascii="Arial" w:eastAsiaTheme="majorEastAsia" w:hAnsi="Arial" w:cstheme="majorBidi"/>
      <w:b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91396"/>
    <w:pPr>
      <w:numPr>
        <w:ilvl w:val="1"/>
      </w:numPr>
      <w:spacing w:before="240"/>
      <w:ind w:left="284"/>
    </w:pPr>
    <w:rPr>
      <w:rFonts w:eastAsiaTheme="minorEastAsia"/>
      <w:b/>
      <w:color w:val="000000" w:themeColor="text1"/>
      <w:spacing w:val="4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91396"/>
    <w:rPr>
      <w:rFonts w:ascii="Arial" w:eastAsiaTheme="minorEastAsia" w:hAnsi="Arial"/>
      <w:b/>
      <w:color w:val="000000" w:themeColor="text1"/>
      <w:spacing w:val="4"/>
      <w:sz w:val="32"/>
    </w:rPr>
  </w:style>
  <w:style w:type="character" w:styleId="IntenseEmphasis">
    <w:name w:val="Intense Emphasis"/>
    <w:basedOn w:val="DefaultParagraphFont"/>
    <w:uiPriority w:val="21"/>
    <w:qFormat/>
    <w:rsid w:val="00591396"/>
    <w:rPr>
      <w:rFonts w:ascii="Arial" w:hAnsi="Arial"/>
      <w:b/>
      <w:i w:val="0"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335C"/>
    <w:rPr>
      <w:rFonts w:asciiTheme="majorHAnsi" w:eastAsiaTheme="majorEastAsia" w:hAnsiTheme="majorHAnsi" w:cstheme="majorBidi"/>
      <w:b/>
      <w:sz w:val="4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6C29"/>
    <w:rPr>
      <w:rFonts w:asciiTheme="majorHAnsi" w:eastAsiaTheme="majorEastAsia" w:hAnsiTheme="majorHAnsi" w:cstheme="majorBidi"/>
      <w:b/>
      <w:sz w:val="3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4EA2"/>
    <w:rPr>
      <w:rFonts w:asciiTheme="majorHAnsi" w:eastAsiaTheme="majorEastAsia" w:hAnsiTheme="majorHAnsi" w:cstheme="majorBidi"/>
      <w:b/>
      <w:sz w:val="28"/>
      <w:szCs w:val="24"/>
      <w:u w:val="single"/>
      <w:shd w:val="clear" w:color="auto" w:fill="FFFF00"/>
    </w:rPr>
  </w:style>
  <w:style w:type="numbering" w:customStyle="1" w:styleId="Stijl1">
    <w:name w:val="Stijl1"/>
    <w:uiPriority w:val="99"/>
    <w:rsid w:val="0040530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91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3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61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337"/>
    <w:rPr>
      <w:rFonts w:ascii="Arial" w:hAnsi="Arial"/>
    </w:rPr>
  </w:style>
  <w:style w:type="table" w:styleId="ListTable3">
    <w:name w:val="List Table 3"/>
    <w:basedOn w:val="TableNormal"/>
    <w:uiPriority w:val="48"/>
    <w:rsid w:val="00F613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41254"/>
    <w:rPr>
      <w:color w:val="808080"/>
    </w:rPr>
  </w:style>
  <w:style w:type="character" w:customStyle="1" w:styleId="Stijl2">
    <w:name w:val="Stijl2"/>
    <w:basedOn w:val="DefaultParagraphFont"/>
    <w:uiPriority w:val="1"/>
    <w:rsid w:val="00741254"/>
    <w:rPr>
      <w:color w:val="AEAAAA" w:themeColor="background2" w:themeShade="BF"/>
    </w:rPr>
  </w:style>
  <w:style w:type="character" w:customStyle="1" w:styleId="Stijl3">
    <w:name w:val="Stijl3"/>
    <w:basedOn w:val="DefaultParagraphFont"/>
    <w:uiPriority w:val="1"/>
    <w:rsid w:val="00515D8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FA7956"/>
    <w:rPr>
      <w:color w:val="4CA2D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79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56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56"/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05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1">
    <w:name w:val="List Table 31"/>
    <w:basedOn w:val="TableNormal"/>
    <w:next w:val="ListTable3"/>
    <w:uiPriority w:val="48"/>
    <w:rsid w:val="00905D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">
    <w:name w:val="Code"/>
    <w:basedOn w:val="Normal"/>
    <w:qFormat/>
    <w:rsid w:val="00BC04DF"/>
    <w:rPr>
      <w:rFonts w:ascii="Consolas" w:hAnsi="Consolas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16personalities.com/nl/persoonlijkheidstes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styourselfie.eu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ew870\Documents\schooljaar%202019-2020\Programmeren%20II\verslagen\A_horoscoop\opgaveHoroscoop.dotx" TargetMode="External"/></Relationship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FFFFFF"/>
      </a:lt1>
      <a:dk2>
        <a:srgbClr val="000000"/>
      </a:dk2>
      <a:lt2>
        <a:srgbClr val="E7E6E6"/>
      </a:lt2>
      <a:accent1>
        <a:srgbClr val="4CA2D5"/>
      </a:accent1>
      <a:accent2>
        <a:srgbClr val="EF8767"/>
      </a:accent2>
      <a:accent3>
        <a:srgbClr val="F19DA0"/>
      </a:accent3>
      <a:accent4>
        <a:srgbClr val="FABC32"/>
      </a:accent4>
      <a:accent5>
        <a:srgbClr val="A5CA72"/>
      </a:accent5>
      <a:accent6>
        <a:srgbClr val="16B0A5"/>
      </a:accent6>
      <a:hlink>
        <a:srgbClr val="4CA2D5"/>
      </a:hlink>
      <a:folHlink>
        <a:srgbClr val="BB90B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7BB23-71E6-42E1-9A02-6D847D7CBB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439C5-7640-48D6-BB63-0270C1C1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81EB68-6A8A-4AE0-BC60-E429D1333D66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4.xml><?xml version="1.0" encoding="utf-8"?>
<ds:datastoreItem xmlns:ds="http://schemas.openxmlformats.org/officeDocument/2006/customXml" ds:itemID="{779BC5B6-3067-4306-9BDD-E300BFAAF8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opgaveHoroscoop</Template>
  <TotalTime>0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2019-2020_Examensjabloon_enkel vragen.dotx</vt:lpstr>
      <vt:lpstr>2019-2020_Examensjabloon_enkel vragen.dotx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2019-2020_Examensjabloon_enkel vragen.dotx</dc:title>
  <dc:subject/>
  <dc:creator>Liesbeth Lewyllie</dc:creator>
  <cp:keywords/>
  <dc:description/>
  <cp:lastModifiedBy>jarne everaerts</cp:lastModifiedBy>
  <cp:revision>4</cp:revision>
  <dcterms:created xsi:type="dcterms:W3CDTF">2022-02-17T08:59:00Z</dcterms:created>
  <dcterms:modified xsi:type="dcterms:W3CDTF">2022-02-23T16:41:00Z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